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52528" w:rsidR="00C52528" w:rsidP="003D377B" w:rsidRDefault="00C52528" w14:paraId="672A6659" wp14:textId="77777777"/>
    <w:tbl>
      <w:tblPr>
        <w:tblW w:w="8666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5"/>
        <w:gridCol w:w="2265"/>
        <w:gridCol w:w="4389"/>
      </w:tblGrid>
      <w:tr xmlns:wp14="http://schemas.microsoft.com/office/word/2010/wordml" w:rsidRPr="00C52528" w:rsidR="00C52528" w:rsidTr="35DB8F8D" w14:paraId="49971043" wp14:textId="77777777">
        <w:trPr>
          <w:trHeight w:val="377"/>
        </w:trPr>
        <w:tc>
          <w:tcPr>
            <w:tcW w:w="8666" w:type="dxa"/>
            <w:gridSpan w:val="4"/>
            <w:shd w:val="clear" w:color="auto" w:fill="DBE5F1" w:themeFill="accent1" w:themeFillTint="33"/>
            <w:tcMar/>
            <w:vAlign w:val="center"/>
          </w:tcPr>
          <w:p w:rsidRPr="00C52528" w:rsidR="00C52528" w:rsidP="528B261E" w:rsidRDefault="00C52528" w14:paraId="42108D2C" wp14:textId="77777777" wp14:noSpellErr="1">
            <w:pPr>
              <w:jc w:val="center"/>
              <w:rPr>
                <w:b w:val="1"/>
                <w:bCs w:val="1"/>
              </w:rPr>
            </w:pPr>
            <w:r w:rsidRPr="528B261E" w:rsidR="528B261E">
              <w:rPr>
                <w:b w:val="1"/>
                <w:bCs w:val="1"/>
              </w:rPr>
              <w:t>Controle de Versões</w:t>
            </w:r>
          </w:p>
        </w:tc>
      </w:tr>
      <w:tr xmlns:wp14="http://schemas.microsoft.com/office/word/2010/wordml" w:rsidRPr="00C52528" w:rsidR="00341B09" w:rsidTr="35DB8F8D" w14:paraId="4277E30A" wp14:textId="77777777">
        <w:trPr>
          <w:trHeight w:val="283"/>
        </w:trPr>
        <w:tc>
          <w:tcPr>
            <w:tcW w:w="737" w:type="dxa"/>
            <w:shd w:val="clear" w:color="auto" w:fill="DBE5F1" w:themeFill="accent1" w:themeFillTint="33"/>
            <w:tcMar/>
            <w:vAlign w:val="center"/>
          </w:tcPr>
          <w:p w:rsidRPr="00C52528" w:rsidR="00C52528" w:rsidP="528B261E" w:rsidRDefault="00C52528" w14:paraId="59470D07" wp14:textId="77777777" wp14:noSpellErr="1">
            <w:pPr>
              <w:jc w:val="center"/>
              <w:rPr>
                <w:b w:val="1"/>
                <w:bCs w:val="1"/>
              </w:rPr>
            </w:pPr>
            <w:r w:rsidRPr="528B261E" w:rsidR="528B261E">
              <w:rPr>
                <w:b w:val="1"/>
                <w:bCs w:val="1"/>
              </w:rPr>
              <w:t>Versão</w:t>
            </w:r>
          </w:p>
        </w:tc>
        <w:tc>
          <w:tcPr>
            <w:tcW w:w="1275" w:type="dxa"/>
            <w:shd w:val="clear" w:color="auto" w:fill="DBE5F1" w:themeFill="accent1" w:themeFillTint="33"/>
            <w:tcMar/>
            <w:vAlign w:val="center"/>
          </w:tcPr>
          <w:p w:rsidRPr="00C52528" w:rsidR="00C52528" w:rsidP="528B261E" w:rsidRDefault="00C52528" w14:paraId="51A59785" wp14:textId="77777777" wp14:noSpellErr="1">
            <w:pPr>
              <w:jc w:val="center"/>
              <w:rPr>
                <w:b w:val="1"/>
                <w:bCs w:val="1"/>
              </w:rPr>
            </w:pPr>
            <w:r w:rsidRPr="528B261E" w:rsidR="528B261E">
              <w:rPr>
                <w:b w:val="1"/>
                <w:bCs w:val="1"/>
              </w:rPr>
              <w:t>Data</w:t>
            </w:r>
          </w:p>
        </w:tc>
        <w:tc>
          <w:tcPr>
            <w:tcW w:w="2265" w:type="dxa"/>
            <w:shd w:val="clear" w:color="auto" w:fill="DBE5F1" w:themeFill="accent1" w:themeFillTint="33"/>
            <w:tcMar/>
            <w:vAlign w:val="center"/>
          </w:tcPr>
          <w:p w:rsidRPr="00C52528" w:rsidR="00C52528" w:rsidP="528B261E" w:rsidRDefault="00C52528" w14:paraId="4C320DDC" wp14:textId="77777777" wp14:noSpellErr="1">
            <w:pPr>
              <w:jc w:val="center"/>
              <w:rPr>
                <w:b w:val="1"/>
                <w:bCs w:val="1"/>
              </w:rPr>
            </w:pPr>
            <w:r w:rsidRPr="528B261E" w:rsidR="528B261E">
              <w:rPr>
                <w:b w:val="1"/>
                <w:bCs w:val="1"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tcMar/>
            <w:vAlign w:val="center"/>
          </w:tcPr>
          <w:p w:rsidRPr="00C52528" w:rsidR="00C52528" w:rsidP="528B261E" w:rsidRDefault="00C52528" w14:paraId="5107B9E4" wp14:textId="77777777" wp14:noSpellErr="1">
            <w:pPr>
              <w:jc w:val="center"/>
              <w:rPr>
                <w:b w:val="1"/>
                <w:bCs w:val="1"/>
              </w:rPr>
            </w:pPr>
            <w:r w:rsidRPr="528B261E" w:rsidR="528B261E">
              <w:rPr>
                <w:b w:val="1"/>
                <w:bCs w:val="1"/>
              </w:rPr>
              <w:t>Notas da Revisão</w:t>
            </w:r>
          </w:p>
        </w:tc>
      </w:tr>
      <w:tr xmlns:wp14="http://schemas.microsoft.com/office/word/2010/wordml" w:rsidRPr="00C52528" w:rsidR="00137E34" w:rsidTr="35DB8F8D" w14:paraId="10BC1949" wp14:textId="77777777">
        <w:trPr>
          <w:trHeight w:val="340"/>
        </w:trPr>
        <w:tc>
          <w:tcPr>
            <w:tcW w:w="737" w:type="dxa"/>
            <w:tcMar/>
            <w:vAlign w:val="center"/>
          </w:tcPr>
          <w:p w:rsidRPr="00C52528" w:rsidR="00137E34" w:rsidP="00137E34" w:rsidRDefault="00137E34" w14:paraId="4B3AA50C" wp14:textId="77777777">
            <w:pPr>
              <w:jc w:val="center"/>
            </w:pPr>
            <w:r w:rsidR="35DB8F8D">
              <w:rPr/>
              <w:t>1.0</w:t>
            </w:r>
          </w:p>
        </w:tc>
        <w:tc>
          <w:tcPr>
            <w:tcW w:w="1275" w:type="dxa"/>
            <w:tcMar/>
            <w:vAlign w:val="center"/>
          </w:tcPr>
          <w:p w:rsidRPr="00C52528" w:rsidR="00137E34" w:rsidP="528B261E" w:rsidRDefault="00137E34" w14:paraId="4C8C6A48" w14:noSpellErr="1" wp14:textId="0A4EBE7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28B261E">
              <w:rPr/>
              <w:t>16/03/2018</w:t>
            </w:r>
          </w:p>
        </w:tc>
        <w:tc>
          <w:tcPr>
            <w:tcW w:w="2265" w:type="dxa"/>
            <w:tcMar/>
            <w:vAlign w:val="center"/>
          </w:tcPr>
          <w:p w:rsidRPr="00C52528" w:rsidR="00137E34" w:rsidP="528B261E" w:rsidRDefault="00137E34" w14:paraId="1078A42D" w14:noSpellErr="1" wp14:textId="2F27641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8B261E">
              <w:rPr/>
              <w:t>Adilson</w:t>
            </w:r>
          </w:p>
        </w:tc>
        <w:tc>
          <w:tcPr>
            <w:tcW w:w="4389" w:type="dxa"/>
            <w:tcMar/>
            <w:vAlign w:val="center"/>
          </w:tcPr>
          <w:p w:rsidRPr="00C52528" w:rsidR="00137E34" w:rsidP="00137E34" w:rsidRDefault="00137E34" w14:paraId="319B3D17" wp14:textId="77777777" wp14:noSpellErr="1">
            <w:r w:rsidR="528B261E">
              <w:rPr/>
              <w:t>Elaboração Inicial – primeiro rascunho</w:t>
            </w:r>
          </w:p>
        </w:tc>
      </w:tr>
      <w:tr xmlns:wp14="http://schemas.microsoft.com/office/word/2010/wordml" w:rsidRPr="00C52528" w:rsidR="00137E34" w:rsidTr="35DB8F8D" w14:paraId="2F40A5D9" wp14:textId="77777777">
        <w:trPr>
          <w:trHeight w:val="340"/>
        </w:trPr>
        <w:tc>
          <w:tcPr>
            <w:tcW w:w="737" w:type="dxa"/>
            <w:tcMar/>
            <w:vAlign w:val="center"/>
          </w:tcPr>
          <w:p w:rsidRPr="00C52528" w:rsidR="00137E34" w:rsidP="00137E34" w:rsidRDefault="00137E34" w14:paraId="55D8B3B0" wp14:textId="6B64FF5C">
            <w:pPr>
              <w:jc w:val="center"/>
            </w:pPr>
            <w:r w:rsidR="35DB8F8D">
              <w:rPr/>
              <w:t>1.1</w:t>
            </w:r>
          </w:p>
        </w:tc>
        <w:tc>
          <w:tcPr>
            <w:tcW w:w="1275" w:type="dxa"/>
            <w:tcMar/>
            <w:vAlign w:val="center"/>
          </w:tcPr>
          <w:p w:rsidRPr="00C52528" w:rsidR="00137E34" w:rsidP="00137E34" w:rsidRDefault="00137E34" w14:paraId="07B70DF1" w14:noSpellErr="1" wp14:textId="15083914">
            <w:pPr>
              <w:jc w:val="center"/>
            </w:pPr>
            <w:r w:rsidR="623CC46F">
              <w:rPr/>
              <w:t>17/03/2018</w:t>
            </w:r>
          </w:p>
        </w:tc>
        <w:tc>
          <w:tcPr>
            <w:tcW w:w="2265" w:type="dxa"/>
            <w:tcMar/>
            <w:vAlign w:val="center"/>
          </w:tcPr>
          <w:p w:rsidRPr="00C52528" w:rsidR="00137E34" w:rsidP="00137E34" w:rsidRDefault="00137E34" w14:paraId="13D39551" w14:noSpellErr="1" wp14:textId="6B141C29">
            <w:r w:rsidR="623CC46F">
              <w:rPr/>
              <w:t>Leandro</w:t>
            </w:r>
          </w:p>
        </w:tc>
        <w:tc>
          <w:tcPr>
            <w:tcW w:w="4389" w:type="dxa"/>
            <w:tcMar/>
            <w:vAlign w:val="center"/>
          </w:tcPr>
          <w:p w:rsidRPr="00C52528" w:rsidR="00137E34" w:rsidP="00137E34" w:rsidRDefault="00137E34" w14:paraId="460A3CA6" w14:noSpellErr="1" wp14:textId="49D76E8D">
            <w:r w:rsidR="623CC46F">
              <w:rPr/>
              <w:t>Finalização da Justificativa</w:t>
            </w:r>
          </w:p>
        </w:tc>
      </w:tr>
      <w:tr xmlns:wp14="http://schemas.microsoft.com/office/word/2010/wordml" w:rsidRPr="00C52528" w:rsidR="00137E34" w:rsidTr="35DB8F8D" w14:paraId="23B9309A" wp14:textId="77777777">
        <w:trPr>
          <w:trHeight w:val="340"/>
        </w:trPr>
        <w:tc>
          <w:tcPr>
            <w:tcW w:w="737" w:type="dxa"/>
            <w:tcMar/>
            <w:vAlign w:val="center"/>
          </w:tcPr>
          <w:p w:rsidR="00137E34" w:rsidP="00137E34" w:rsidRDefault="00137E34" w14:paraId="699E2A8F" wp14:textId="26E9A8DA">
            <w:pPr>
              <w:jc w:val="center"/>
            </w:pPr>
            <w:r w:rsidR="35DB8F8D">
              <w:rPr/>
              <w:t>1.2</w:t>
            </w:r>
          </w:p>
        </w:tc>
        <w:tc>
          <w:tcPr>
            <w:tcW w:w="1275" w:type="dxa"/>
            <w:tcMar/>
            <w:vAlign w:val="center"/>
          </w:tcPr>
          <w:p w:rsidR="00137E34" w:rsidP="00137E34" w:rsidRDefault="00137E34" w14:paraId="0D147DF8" w14:noSpellErr="1" wp14:textId="604E9CB0">
            <w:pPr>
              <w:jc w:val="center"/>
            </w:pPr>
            <w:r w:rsidR="35DB8F8D">
              <w:rPr/>
              <w:t>20/03/2018</w:t>
            </w:r>
          </w:p>
        </w:tc>
        <w:tc>
          <w:tcPr>
            <w:tcW w:w="2265" w:type="dxa"/>
            <w:tcMar/>
            <w:vAlign w:val="center"/>
          </w:tcPr>
          <w:p w:rsidR="00137E34" w:rsidP="00137E34" w:rsidRDefault="00137E34" w14:paraId="734232CD" w14:noSpellErr="1" wp14:textId="5DBC548D">
            <w:r w:rsidR="35DB8F8D">
              <w:rPr/>
              <w:t>Adilson</w:t>
            </w:r>
          </w:p>
        </w:tc>
        <w:tc>
          <w:tcPr>
            <w:tcW w:w="4389" w:type="dxa"/>
            <w:tcMar/>
            <w:vAlign w:val="center"/>
          </w:tcPr>
          <w:p w:rsidR="00137E34" w:rsidP="00137E34" w:rsidRDefault="00137E34" w14:paraId="14019FFE" w14:noSpellErr="1" wp14:textId="179F2D9C">
            <w:r w:rsidR="35DB8F8D">
              <w:rPr/>
              <w:t>Escopo</w:t>
            </w:r>
          </w:p>
        </w:tc>
      </w:tr>
      <w:tr xmlns:wp14="http://schemas.microsoft.com/office/word/2010/wordml" w:rsidRPr="00C52528" w:rsidR="00137E34" w:rsidTr="35DB8F8D" w14:paraId="29669811" wp14:textId="77777777">
        <w:trPr>
          <w:trHeight w:val="340"/>
        </w:trPr>
        <w:tc>
          <w:tcPr>
            <w:tcW w:w="737" w:type="dxa"/>
            <w:tcMar/>
            <w:vAlign w:val="center"/>
          </w:tcPr>
          <w:p w:rsidR="00137E34" w:rsidP="00137E34" w:rsidRDefault="00137E34" w14:paraId="286B0249" wp14:textId="78F60F8C">
            <w:pPr>
              <w:jc w:val="center"/>
            </w:pPr>
            <w:r w:rsidR="35DB8F8D">
              <w:rPr/>
              <w:t>1.3</w:t>
            </w:r>
          </w:p>
        </w:tc>
        <w:tc>
          <w:tcPr>
            <w:tcW w:w="1275" w:type="dxa"/>
            <w:tcMar/>
            <w:vAlign w:val="center"/>
          </w:tcPr>
          <w:p w:rsidR="00137E34" w:rsidP="00137E34" w:rsidRDefault="00137E34" w14:paraId="2D949E8C" w14:noSpellErr="1" wp14:textId="017CBF73">
            <w:pPr>
              <w:jc w:val="center"/>
            </w:pPr>
            <w:r w:rsidR="35DB8F8D">
              <w:rPr/>
              <w:t>23/03/2018</w:t>
            </w:r>
          </w:p>
        </w:tc>
        <w:tc>
          <w:tcPr>
            <w:tcW w:w="2265" w:type="dxa"/>
            <w:tcMar/>
            <w:vAlign w:val="center"/>
          </w:tcPr>
          <w:p w:rsidR="00137E34" w:rsidP="00137E34" w:rsidRDefault="00137E34" w14:paraId="03A8A415" w14:noSpellErr="1" wp14:textId="558F3429">
            <w:r w:rsidR="35DB8F8D">
              <w:rPr/>
              <w:t>Adilson</w:t>
            </w:r>
          </w:p>
        </w:tc>
        <w:tc>
          <w:tcPr>
            <w:tcW w:w="4389" w:type="dxa"/>
            <w:tcMar/>
            <w:vAlign w:val="center"/>
          </w:tcPr>
          <w:p w:rsidR="00137E34" w:rsidP="00137E34" w:rsidRDefault="00137E34" w14:paraId="166890A8" w14:noSpellErr="1" wp14:textId="58EF5012">
            <w:r w:rsidR="35DB8F8D">
              <w:rPr/>
              <w:t>Revisão</w:t>
            </w:r>
          </w:p>
        </w:tc>
      </w:tr>
    </w:tbl>
    <w:p xmlns:wp14="http://schemas.microsoft.com/office/word/2010/wordml" w:rsidR="0055540E" w:rsidP="003D377B" w:rsidRDefault="0055540E" w14:paraId="0A37501D" wp14:textId="77777777"/>
    <w:p xmlns:wp14="http://schemas.microsoft.com/office/word/2010/wordml" w:rsidRPr="008843C9" w:rsidR="008843C9" w:rsidP="00CB2BEA" w:rsidRDefault="008843C9" w14:paraId="303EF788" wp14:textId="77777777" wp14:noSpellErr="1">
      <w:pPr>
        <w:pStyle w:val="Heading1"/>
      </w:pPr>
      <w:r w:rsidR="528B261E">
        <w:rPr/>
        <w:t>Objetivos deste documento</w:t>
      </w:r>
    </w:p>
    <w:p xmlns:wp14="http://schemas.microsoft.com/office/word/2010/wordml" w:rsidR="002A7CC2" w:rsidP="003670F2" w:rsidRDefault="002A7CC2" w14:paraId="7CA9E3AF" wp14:textId="77777777" wp14:noSpellErr="1">
      <w:r w:rsidR="528B261E">
        <w:rPr/>
        <w:t>D</w:t>
      </w:r>
      <w:r w:rsidR="528B261E">
        <w:rPr/>
        <w:t>escreve</w:t>
      </w:r>
      <w:r w:rsidR="528B261E">
        <w:rPr/>
        <w:t>r</w:t>
      </w:r>
      <w:r w:rsidR="528B261E">
        <w:rPr/>
        <w:t xml:space="preserve"> junto com seus </w:t>
      </w:r>
      <w:hyperlink r:id="R6be8cdc6e0204fdc">
        <w:r w:rsidRPr="528B261E" w:rsidR="528B261E">
          <w:rPr>
            <w:rStyle w:val="Hyperlink"/>
          </w:rPr>
          <w:t>planos auxiliares</w:t>
        </w:r>
      </w:hyperlink>
      <w:r w:rsidR="528B261E">
        <w:rPr/>
        <w:t>, como o</w:t>
      </w:r>
      <w:r w:rsidR="528B261E">
        <w:rPr/>
        <w:t xml:space="preserve"> projeto</w:t>
      </w:r>
      <w:r w:rsidR="528B261E">
        <w:rPr/>
        <w:t xml:space="preserve"> ser</w:t>
      </w:r>
      <w:r w:rsidR="528B261E">
        <w:rPr/>
        <w:t>á</w:t>
      </w:r>
      <w:r w:rsidR="528B261E">
        <w:rPr/>
        <w:t xml:space="preserve"> executado, controlado, monitorado e encerrado</w:t>
      </w:r>
      <w:r w:rsidR="528B261E">
        <w:rPr/>
        <w:t>.</w:t>
      </w:r>
    </w:p>
    <w:p xmlns:wp14="http://schemas.microsoft.com/office/word/2010/wordml" w:rsidR="003670F2" w:rsidP="003670F2" w:rsidRDefault="002A7CC2" w14:paraId="61F3401C" wp14:textId="77777777" wp14:noSpellErr="1">
      <w:r w:rsidR="528B261E">
        <w:rPr/>
        <w:t xml:space="preserve">Além de servir como </w:t>
      </w:r>
      <w:r w:rsidR="528B261E">
        <w:rPr/>
        <w:t xml:space="preserve">guia </w:t>
      </w:r>
      <w:r w:rsidR="528B261E">
        <w:rPr/>
        <w:t xml:space="preserve">para </w:t>
      </w:r>
      <w:r w:rsidR="528B261E">
        <w:rPr/>
        <w:t>a equipe durante todo o projeto.</w:t>
      </w:r>
    </w:p>
    <w:p xmlns:wp14="http://schemas.microsoft.com/office/word/2010/wordml" w:rsidR="00DF45BF" w:rsidP="003670F2" w:rsidRDefault="00DF45BF" w14:paraId="5DAB6C7B" wp14:textId="77777777"/>
    <w:p xmlns:wp14="http://schemas.microsoft.com/office/word/2010/wordml" w:rsidR="00F8319F" w:rsidP="00F8319F" w:rsidRDefault="00F8319F" w14:paraId="029822DC" wp14:textId="77777777" wp14:noSpellErr="1">
      <w:pPr>
        <w:pStyle w:val="Heading1"/>
      </w:pPr>
      <w:r w:rsidR="623CC46F">
        <w:rPr/>
        <w:t xml:space="preserve">Situação atual e justificativa </w:t>
      </w:r>
      <w:r w:rsidR="623CC46F">
        <w:rPr/>
        <w:t xml:space="preserve">do </w:t>
      </w:r>
      <w:r w:rsidR="623CC46F">
        <w:rPr/>
        <w:t>projeto</w:t>
      </w:r>
    </w:p>
    <w:p w:rsidR="528B261E" w:rsidP="528B261E" w:rsidRDefault="528B261E" w14:paraId="7E9D81F0" w14:textId="1DB91221">
      <w:pPr>
        <w:pStyle w:val="Normal"/>
      </w:pPr>
      <w:r w:rsidR="35DB8F8D">
        <w:rPr/>
        <w:t>Atualmente, quando</w:t>
      </w:r>
      <w:r w:rsidR="35DB8F8D">
        <w:rPr/>
        <w:t xml:space="preserve"> amigos ou conhecidos saem</w:t>
      </w:r>
      <w:r w:rsidR="35DB8F8D">
        <w:rPr/>
        <w:t xml:space="preserve"> para almoçar, jantar, lanchar, etc., em grupo e ao fim da refeição eles </w:t>
      </w:r>
      <w:r w:rsidR="35DB8F8D">
        <w:rPr/>
        <w:t>ten</w:t>
      </w:r>
      <w:r w:rsidR="35DB8F8D">
        <w:rPr/>
        <w:t>tam</w:t>
      </w:r>
      <w:r w:rsidR="35DB8F8D">
        <w:rPr/>
        <w:t xml:space="preserve"> dividir os valores, na grande </w:t>
      </w:r>
      <w:r w:rsidR="35DB8F8D">
        <w:rPr/>
        <w:t>maior</w:t>
      </w:r>
      <w:r w:rsidR="35DB8F8D">
        <w:rPr/>
        <w:t>ia</w:t>
      </w:r>
      <w:r w:rsidR="35DB8F8D">
        <w:rPr/>
        <w:t xml:space="preserve"> das vezes </w:t>
      </w:r>
      <w:r w:rsidR="35DB8F8D">
        <w:rPr/>
        <w:t>acontece</w:t>
      </w:r>
      <w:r w:rsidR="35DB8F8D">
        <w:rPr/>
        <w:t xml:space="preserve"> confusão</w:t>
      </w:r>
      <w:r w:rsidR="35DB8F8D">
        <w:rPr/>
        <w:t xml:space="preserve"> no cálculo de </w:t>
      </w:r>
      <w:r w:rsidR="35DB8F8D">
        <w:rPr/>
        <w:t>quanto</w:t>
      </w:r>
      <w:r w:rsidR="35DB8F8D">
        <w:rPr/>
        <w:t xml:space="preserve"> cada um deve </w:t>
      </w:r>
      <w:r w:rsidR="35DB8F8D">
        <w:rPr/>
        <w:t xml:space="preserve">pagar (casais onde quem paga é o homem, pais que pagam o que seus filhos consumiram, </w:t>
      </w:r>
      <w:proofErr w:type="spellStart"/>
      <w:r w:rsidR="35DB8F8D">
        <w:rPr/>
        <w:t>etc</w:t>
      </w:r>
      <w:proofErr w:type="spellEnd"/>
      <w:r w:rsidR="35DB8F8D">
        <w:rPr/>
        <w:t xml:space="preserve">) e no fim há quem pague mais ou menos do que deveria, </w:t>
      </w:r>
      <w:r w:rsidR="35DB8F8D">
        <w:rPr/>
        <w:t>cálculos</w:t>
      </w:r>
      <w:r w:rsidR="35DB8F8D">
        <w:rPr/>
        <w:t xml:space="preserve"> que não batem, e garçons que se aproveitam da confusão dos clientes para cobrar mais do que consumiram.</w:t>
      </w:r>
      <w:r w:rsidR="35DB8F8D">
        <w:rPr/>
        <w:t xml:space="preserve"> Dado que essa é a situação, nosso App </w:t>
      </w:r>
      <w:r w:rsidR="35DB8F8D">
        <w:rPr/>
        <w:t>propõe</w:t>
      </w:r>
      <w:r w:rsidR="35DB8F8D">
        <w:rPr/>
        <w:t xml:space="preserve"> </w:t>
      </w:r>
      <w:r w:rsidR="35DB8F8D">
        <w:rPr/>
        <w:t xml:space="preserve">uma solução </w:t>
      </w:r>
      <w:r w:rsidR="35DB8F8D">
        <w:rPr/>
        <w:t>para resolver</w:t>
      </w:r>
      <w:r w:rsidR="35DB8F8D">
        <w:rPr/>
        <w:t xml:space="preserve"> </w:t>
      </w:r>
      <w:r w:rsidR="35DB8F8D">
        <w:rPr/>
        <w:t xml:space="preserve">qualquer </w:t>
      </w:r>
      <w:r w:rsidR="35DB8F8D">
        <w:rPr/>
        <w:t>situação</w:t>
      </w:r>
      <w:r w:rsidR="35DB8F8D">
        <w:rPr/>
        <w:t xml:space="preserve"> supracitada</w:t>
      </w:r>
      <w:r w:rsidR="35DB8F8D">
        <w:rPr/>
        <w:t xml:space="preserve">, através </w:t>
      </w:r>
      <w:r w:rsidR="35DB8F8D">
        <w:rPr/>
        <w:t xml:space="preserve">qualquer pessoa que possua um smartphone e tenha o programa instalado poderá dividir os valores entre os </w:t>
      </w:r>
      <w:r w:rsidR="35DB8F8D">
        <w:rPr/>
        <w:t>membros</w:t>
      </w:r>
      <w:r w:rsidR="35DB8F8D">
        <w:rPr/>
        <w:t xml:space="preserve"> do grupo, e como cada "perfil" não </w:t>
      </w:r>
      <w:r w:rsidR="35DB8F8D">
        <w:rPr/>
        <w:t>necessariament</w:t>
      </w:r>
      <w:r w:rsidR="35DB8F8D">
        <w:rPr/>
        <w:t>e é</w:t>
      </w:r>
      <w:r w:rsidR="35DB8F8D">
        <w:rPr/>
        <w:t xml:space="preserve"> </w:t>
      </w:r>
      <w:r w:rsidR="35DB8F8D">
        <w:rPr/>
        <w:t xml:space="preserve">uma pessoa concreta pode-se usar este </w:t>
      </w:r>
      <w:r w:rsidR="35DB8F8D">
        <w:rPr/>
        <w:t>princípio</w:t>
      </w:r>
      <w:r w:rsidR="35DB8F8D">
        <w:rPr/>
        <w:t xml:space="preserve"> para criar um perfil para um casal, um perfil para uma família, ou ainda um perfil somente para bebidas </w:t>
      </w:r>
      <w:r w:rsidR="35DB8F8D">
        <w:rPr/>
        <w:t>alcoólicas</w:t>
      </w:r>
      <w:r w:rsidR="35DB8F8D">
        <w:rPr/>
        <w:t>.</w:t>
      </w:r>
    </w:p>
    <w:p xmlns:wp14="http://schemas.microsoft.com/office/word/2010/wordml" w:rsidR="00F8319F" w:rsidP="00F8319F" w:rsidRDefault="00F8319F" w14:paraId="02EB378F" wp14:textId="77777777"/>
    <w:p xmlns:wp14="http://schemas.microsoft.com/office/word/2010/wordml" w:rsidRPr="00057D0A" w:rsidR="00F8319F" w:rsidP="00F8319F" w:rsidRDefault="00F8319F" w14:paraId="18040982" wp14:textId="77777777" wp14:noSpellErr="1">
      <w:pPr>
        <w:pStyle w:val="Heading1"/>
      </w:pPr>
      <w:r w:rsidR="528B261E">
        <w:rPr/>
        <w:t>Objetivos SMART e critérios de sucesso</w:t>
      </w:r>
      <w:r w:rsidR="528B261E">
        <w:rPr/>
        <w:t xml:space="preserve"> do </w:t>
      </w:r>
      <w:r w:rsidR="528B261E">
        <w:rPr/>
        <w:t>p</w:t>
      </w:r>
      <w:r w:rsidR="528B261E">
        <w:rPr/>
        <w:t>rojeto</w:t>
      </w:r>
    </w:p>
    <w:p xmlns:wp14="http://schemas.microsoft.com/office/word/2010/wordml" w:rsidRPr="006F79CA" w:rsidR="00D84E90" w:rsidP="00D84E90" w:rsidRDefault="00D84E90" w14:paraId="4ED0D083" wp14:textId="77777777">
      <w:pPr>
        <w:pStyle w:val="Comments"/>
      </w:pPr>
      <w:r w:rsidR="35DB8F8D">
        <w:rPr/>
        <w:t>[</w:t>
      </w:r>
      <w:r w:rsidR="35DB8F8D">
        <w:rPr/>
        <w:t>Futuro, onde quer chegar. Descreva os benefícios esperados detalhando de forma clara o</w:t>
      </w:r>
      <w:r w:rsidR="35DB8F8D">
        <w:rPr/>
        <w:t xml:space="preserve">bjetivos </w:t>
      </w:r>
      <w:r w:rsidR="35DB8F8D">
        <w:rPr/>
        <w:t>SMART</w:t>
      </w:r>
      <w:r w:rsidR="35DB8F8D">
        <w:rPr/>
        <w:t xml:space="preserve"> e critérios de sucesso relacionados</w:t>
      </w:r>
      <w:r w:rsidR="35DB8F8D">
        <w:rPr/>
        <w:t xml:space="preserve">. </w:t>
      </w:r>
      <w:r w:rsidR="35DB8F8D">
        <w:rPr/>
        <w:t xml:space="preserve">SMART: </w:t>
      </w:r>
      <w:proofErr w:type="spellStart"/>
      <w:r w:rsidR="35DB8F8D">
        <w:rPr/>
        <w:t>Specific</w:t>
      </w:r>
      <w:proofErr w:type="spellEnd"/>
      <w:r w:rsidR="35DB8F8D">
        <w:rPr/>
        <w:t xml:space="preserve">: Específico, </w:t>
      </w:r>
      <w:proofErr w:type="spellStart"/>
      <w:r w:rsidR="35DB8F8D">
        <w:rPr/>
        <w:t>Measurable</w:t>
      </w:r>
      <w:proofErr w:type="spellEnd"/>
      <w:r w:rsidR="35DB8F8D">
        <w:rPr/>
        <w:t xml:space="preserve">: </w:t>
      </w:r>
      <w:r w:rsidR="35DB8F8D">
        <w:rPr/>
        <w:t xml:space="preserve">Indicador e </w:t>
      </w:r>
      <w:r w:rsidR="35DB8F8D">
        <w:rPr/>
        <w:t xml:space="preserve">meta, </w:t>
      </w:r>
      <w:proofErr w:type="spellStart"/>
      <w:r w:rsidR="35DB8F8D">
        <w:rPr/>
        <w:t>Assignable</w:t>
      </w:r>
      <w:proofErr w:type="spellEnd"/>
      <w:r w:rsidR="35DB8F8D">
        <w:rPr/>
        <w:t xml:space="preserve">: Quem, </w:t>
      </w:r>
      <w:proofErr w:type="spellStart"/>
      <w:r w:rsidR="35DB8F8D">
        <w:rPr/>
        <w:t>Realistic</w:t>
      </w:r>
      <w:proofErr w:type="spellEnd"/>
      <w:r w:rsidR="35DB8F8D">
        <w:rPr/>
        <w:t>: realístico, Time-</w:t>
      </w:r>
      <w:proofErr w:type="spellStart"/>
      <w:r w:rsidR="35DB8F8D">
        <w:rPr/>
        <w:t>related</w:t>
      </w:r>
      <w:proofErr w:type="spellEnd"/>
      <w:r w:rsidR="35DB8F8D">
        <w:rPr/>
        <w:t>: Quando ]</w:t>
      </w:r>
    </w:p>
    <w:p xmlns:wp14="http://schemas.microsoft.com/office/word/2010/wordml" w:rsidRPr="00AA3C95" w:rsidR="00D84E90" w:rsidP="00D84E90" w:rsidRDefault="00D84E90" w14:paraId="56D1429F" wp14:textId="77777777" wp14:noSpellErr="1">
      <w:r w:rsidR="528B261E">
        <w:rPr/>
        <w:t xml:space="preserve">Veja documento de </w:t>
      </w:r>
      <w:r w:rsidR="528B261E">
        <w:rPr/>
        <w:t>Declaração do escopo do projeto</w:t>
      </w:r>
      <w:r w:rsidR="528B261E">
        <w:rPr/>
        <w:t xml:space="preserve"> na pasta 02-Planejamento do projeto</w:t>
      </w:r>
      <w:r w:rsidR="528B261E">
        <w:rPr/>
        <w:t>.</w:t>
      </w:r>
    </w:p>
    <w:p xmlns:wp14="http://schemas.microsoft.com/office/word/2010/wordml" w:rsidRPr="00AA3C95" w:rsidR="00D84E90" w:rsidP="00D84E90" w:rsidRDefault="00D84E90" w14:paraId="6A05A809" wp14:textId="77777777"/>
    <w:p xmlns:wp14="http://schemas.microsoft.com/office/word/2010/wordml" w:rsidRPr="00AA3C95" w:rsidR="00D84E90" w:rsidP="00D84E90" w:rsidRDefault="00D84E90" w14:paraId="478424F7" wp14:textId="77777777" wp14:noSpellErr="1">
      <w:pPr>
        <w:pStyle w:val="Heading1"/>
      </w:pPr>
      <w:r w:rsidR="528B261E">
        <w:rPr/>
        <w:t xml:space="preserve">Linha de base do </w:t>
      </w:r>
      <w:r w:rsidR="528B261E">
        <w:rPr/>
        <w:t>Escopo do Projeto</w:t>
      </w:r>
    </w:p>
    <w:p xmlns:wp14="http://schemas.microsoft.com/office/word/2010/wordml" w:rsidRPr="00F74A46" w:rsidR="00D84E90" w:rsidP="00D84E90" w:rsidRDefault="00D84E90" w14:paraId="2A259844" wp14:textId="77777777" wp14:noSpellErr="1">
      <w:pPr>
        <w:pStyle w:val="Comments"/>
      </w:pPr>
      <w:r w:rsidR="528B261E">
        <w:rPr/>
        <w:t>[Descrição detalhada do escopo do projeto</w:t>
      </w:r>
      <w:r w:rsidR="528B261E">
        <w:rPr/>
        <w:t xml:space="preserve">. </w:t>
      </w:r>
      <w:r w:rsidR="528B261E">
        <w:rPr/>
        <w:t>]</w:t>
      </w:r>
    </w:p>
    <w:p xmlns:wp14="http://schemas.microsoft.com/office/word/2010/wordml" w:rsidRPr="00AA3C95" w:rsidR="00D84E90" w:rsidP="00D84E90" w:rsidRDefault="00D84E90" w14:paraId="52638C38" wp14:textId="77777777" wp14:noSpellErr="1">
      <w:r w:rsidR="528B261E">
        <w:rPr/>
        <w:t xml:space="preserve">Veja documento de </w:t>
      </w:r>
      <w:r w:rsidR="528B261E">
        <w:rPr/>
        <w:t>Declaração do escopo do projeto</w:t>
      </w:r>
      <w:r w:rsidR="528B261E">
        <w:rPr/>
        <w:t xml:space="preserve"> na pasta 02-Planejamento do projeto</w:t>
      </w:r>
      <w:r w:rsidR="528B261E">
        <w:rPr/>
        <w:t xml:space="preserve"> que contém a própria declaração de escopo do projeto, a estrutura analítica do projeto e seu dicionário.</w:t>
      </w:r>
    </w:p>
    <w:p xmlns:wp14="http://schemas.microsoft.com/office/word/2010/wordml" w:rsidRPr="00AA3C95" w:rsidR="00D84E90" w:rsidP="00D84E90" w:rsidRDefault="00D84E90" w14:paraId="5A39BBE3" wp14:textId="77777777"/>
    <w:p xmlns:wp14="http://schemas.microsoft.com/office/word/2010/wordml" w:rsidR="00D84E90" w:rsidP="00D84E90" w:rsidRDefault="00D84E90" w14:paraId="728798B6" wp14:textId="77777777" wp14:noSpellErr="1">
      <w:pPr>
        <w:pStyle w:val="Heading1"/>
      </w:pPr>
      <w:r w:rsidR="528B261E">
        <w:rPr/>
        <w:t xml:space="preserve">Organização do Projeto </w:t>
      </w:r>
      <w:r w:rsidR="528B261E">
        <w:rPr/>
        <w:t>e Matriz de Responsabilidade</w:t>
      </w:r>
    </w:p>
    <w:p xmlns:wp14="http://schemas.microsoft.com/office/word/2010/wordml" w:rsidRPr="003670F2" w:rsidR="00D84E90" w:rsidP="00D84E90" w:rsidRDefault="00D84E90" w14:paraId="2F6A5277" wp14:textId="77777777" wp14:noSpellErr="1">
      <w:pPr>
        <w:pStyle w:val="Comments"/>
      </w:pPr>
      <w:r w:rsidR="528B261E">
        <w:rPr/>
        <w:t xml:space="preserve">[Defina os envolvidos e suas responsabilidades das entregas principais definidas na </w:t>
      </w:r>
      <w:r w:rsidR="528B261E">
        <w:rPr/>
        <w:t xml:space="preserve">EAP. </w:t>
      </w:r>
      <w:r w:rsidR="528B261E">
        <w:rPr/>
        <w:t>]</w:t>
      </w:r>
    </w:p>
    <w:p xmlns:wp14="http://schemas.microsoft.com/office/word/2010/wordml" w:rsidR="00D84E90" w:rsidP="00D84E90" w:rsidRDefault="00D84E90" w14:paraId="1889E77C" wp14:textId="77777777" wp14:noSpellErr="1">
      <w:r w:rsidR="528B261E">
        <w:rPr/>
        <w:t xml:space="preserve">Veja documentos de </w:t>
      </w:r>
      <w:r w:rsidR="528B261E">
        <w:rPr/>
        <w:t>Registro das partes interessadas</w:t>
      </w:r>
      <w:r w:rsidR="528B261E">
        <w:rPr/>
        <w:t xml:space="preserve"> </w:t>
      </w:r>
      <w:r w:rsidR="528B261E">
        <w:rPr/>
        <w:t xml:space="preserve">(na pasta 01-Iniciacao) </w:t>
      </w:r>
      <w:r w:rsidR="528B261E">
        <w:rPr/>
        <w:t>e o Dicionário da EAP</w:t>
      </w:r>
      <w:r w:rsidR="528B261E">
        <w:rPr/>
        <w:t xml:space="preserve"> na pasta 02-Planejamento do projeto</w:t>
      </w:r>
      <w:r w:rsidR="528B261E">
        <w:rPr/>
        <w:t>.</w:t>
      </w:r>
    </w:p>
    <w:p xmlns:wp14="http://schemas.microsoft.com/office/word/2010/wordml" w:rsidRPr="00AA3C95" w:rsidR="00D84E90" w:rsidP="00D84E90" w:rsidRDefault="00D84E90" w14:paraId="41C8F396" wp14:textId="77777777"/>
    <w:p xmlns:wp14="http://schemas.microsoft.com/office/word/2010/wordml" w:rsidRPr="00AA3C95" w:rsidR="00D84E90" w:rsidP="00D84E90" w:rsidRDefault="00D84E90" w14:paraId="40DCF9FF" wp14:textId="77777777" wp14:noSpellErr="1">
      <w:pPr>
        <w:pStyle w:val="Heading1"/>
      </w:pPr>
      <w:r w:rsidR="528B261E">
        <w:rPr/>
        <w:t>Cronograma de Execução</w:t>
      </w:r>
      <w:r w:rsidR="528B261E">
        <w:rPr/>
        <w:t xml:space="preserve"> e Orçamento do Projeto</w:t>
      </w:r>
    </w:p>
    <w:p xmlns:wp14="http://schemas.microsoft.com/office/word/2010/wordml" w:rsidRPr="003670F2" w:rsidR="00D84E90" w:rsidP="00D84E90" w:rsidRDefault="00D84E90" w14:paraId="743B67DD" wp14:textId="77777777" wp14:noSpellErr="1">
      <w:pPr>
        <w:pStyle w:val="Comments"/>
      </w:pPr>
      <w:r w:rsidR="528B261E">
        <w:rPr/>
        <w:t>[Baseado n</w:t>
      </w:r>
      <w:r w:rsidR="528B261E">
        <w:rPr/>
        <w:t>a EAP</w:t>
      </w:r>
      <w:r w:rsidR="528B261E">
        <w:rPr/>
        <w:t>, defina tarefas, duração, Início, Término</w:t>
      </w:r>
      <w:r w:rsidR="528B261E">
        <w:rPr/>
        <w:t xml:space="preserve"> e Recursos necessários</w:t>
      </w:r>
      <w:r w:rsidR="528B261E">
        <w:rPr/>
        <w:t>. Esta seção será criada automaticamente a partir do MS Project</w:t>
      </w:r>
      <w:r w:rsidR="528B261E">
        <w:rPr/>
        <w:t xml:space="preserve">. </w:t>
      </w:r>
      <w:r w:rsidR="528B261E">
        <w:rPr/>
        <w:t>]</w:t>
      </w:r>
    </w:p>
    <w:p xmlns:wp14="http://schemas.microsoft.com/office/word/2010/wordml" w:rsidR="00D84E90" w:rsidP="00D84E90" w:rsidRDefault="00D84E90" w14:paraId="1D13C16D" wp14:textId="77777777" wp14:noSpellErr="1">
      <w:r w:rsidR="528B261E">
        <w:rPr/>
        <w:t>Veja cronograma</w:t>
      </w:r>
      <w:r w:rsidR="528B261E">
        <w:rPr/>
        <w:t xml:space="preserve"> na pasta 02-Planejamento do projeto</w:t>
      </w:r>
      <w:r w:rsidR="528B261E">
        <w:rPr/>
        <w:t>.</w:t>
      </w:r>
    </w:p>
    <w:p xmlns:wp14="http://schemas.microsoft.com/office/word/2010/wordml" w:rsidR="00D84E90" w:rsidP="00D84E90" w:rsidRDefault="00D84E90" w14:paraId="04D0F3B1" wp14:textId="77777777">
      <w:r w:rsidR="35DB8F8D">
        <w:rPr/>
        <w:t>Para visualizar o prazo, use a visão PMO-</w:t>
      </w:r>
      <w:proofErr w:type="spellStart"/>
      <w:r w:rsidR="35DB8F8D">
        <w:rPr/>
        <w:t>Gantt</w:t>
      </w:r>
      <w:proofErr w:type="spellEnd"/>
      <w:r w:rsidR="35DB8F8D">
        <w:rPr/>
        <w:t xml:space="preserve"> Chart.</w:t>
      </w:r>
    </w:p>
    <w:p xmlns:wp14="http://schemas.microsoft.com/office/word/2010/wordml" w:rsidR="00D84E90" w:rsidP="00D84E90" w:rsidRDefault="00D84E90" w14:paraId="023E93CE" wp14:textId="77777777" wp14:noSpellErr="1">
      <w:r w:rsidR="528B261E">
        <w:rPr/>
        <w:t>Para visualizar os custos, use a visão PMO-Custos do cronograma.</w:t>
      </w:r>
    </w:p>
    <w:p xmlns:wp14="http://schemas.microsoft.com/office/word/2010/wordml" w:rsidR="00D84E90" w:rsidP="00D84E90" w:rsidRDefault="00D84E90" w14:paraId="72A3D3EC" wp14:textId="77777777"/>
    <w:p xmlns:wp14="http://schemas.microsoft.com/office/word/2010/wordml" w:rsidRPr="00AA3C95" w:rsidR="003670F2" w:rsidP="003670F2" w:rsidRDefault="003670F2" w14:paraId="7814BFA8" wp14:textId="77777777" wp14:noSpellErr="1">
      <w:pPr>
        <w:pStyle w:val="Heading1"/>
      </w:pPr>
      <w:r w:rsidR="528B261E">
        <w:rPr/>
        <w:t>Como será medido o Progresso do Projeto</w:t>
      </w:r>
    </w:p>
    <w:p xmlns:wp14="http://schemas.microsoft.com/office/word/2010/wordml" w:rsidR="003670F2" w:rsidP="528B261E" w:rsidRDefault="003670F2" w14:paraId="67C4BA19" wp14:textId="77777777" wp14:noSpellErr="1">
      <w:pPr>
        <w:pStyle w:val="Descrio"/>
        <w:rPr>
          <w:lang w:val="pt-BR"/>
        </w:rPr>
      </w:pPr>
      <w:r w:rsidRPr="528B261E" w:rsidR="528B261E">
        <w:rPr>
          <w:lang w:val="pt-BR"/>
        </w:rPr>
        <w:t>[Defina como será medido o progresso do projeto de acordo com a metodologia do PMO]</w:t>
      </w:r>
    </w:p>
    <w:p xmlns:wp14="http://schemas.microsoft.com/office/word/2010/wordml" w:rsidRPr="00C65527" w:rsidR="00C65527" w:rsidP="00C65527" w:rsidRDefault="00C65527" w14:paraId="737AE719" wp14:textId="77777777" wp14:noSpellErr="1">
      <w:r w:rsidR="528B261E">
        <w:rPr/>
        <w:t xml:space="preserve">Através da Análise de Valor agregado e de seus indicadores de prazo e custo (SPI &amp; CPI) e semáforos para indicar o progresso do projeto. </w:t>
      </w:r>
    </w:p>
    <w:p xmlns:wp14="http://schemas.microsoft.com/office/word/2010/wordml" w:rsidRPr="00C65527" w:rsidR="00C65527" w:rsidP="00C65527" w:rsidRDefault="00C65527" w14:paraId="631EC4C0" wp14:textId="77777777" wp14:noSpellErr="1">
      <w:r w:rsidR="528B261E">
        <w:rPr/>
        <w:t>Os critérios serão: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xmlns:wp14="http://schemas.microsoft.com/office/word/2010/wordml" w:rsidRPr="00C65527" w:rsidR="00C65527" w:rsidTr="528B261E" w14:paraId="4D576FED" wp14:textId="77777777">
        <w:tc>
          <w:tcPr>
            <w:tcW w:w="11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00C65527" w:rsidRDefault="00C65527" w14:paraId="602E67DE" wp14:textId="77777777" wp14:noSpellErr="1">
            <w:r w:rsidR="528B261E">
              <w:rPr/>
              <w:t>Indicador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00C65527" w:rsidRDefault="00C65527" w14:paraId="41D64A73" wp14:textId="77777777" wp14:noSpellErr="1">
            <w:r w:rsidRPr="528B261E" w:rsidR="528B261E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00C65527" w:rsidRDefault="00C65527" w14:paraId="7E63C2CB" wp14:textId="77777777" wp14:noSpellErr="1">
            <w:r w:rsidR="528B261E">
              <w:rPr/>
              <w:t>Amarelo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3994BA21" wp14:textId="77777777" wp14:noSpellErr="1">
            <w:pPr>
              <w:rPr>
                <w:lang w:val="en-US"/>
              </w:rPr>
            </w:pPr>
            <w:r w:rsidR="528B261E">
              <w:rPr/>
              <w:t>Vermelho</w:t>
            </w:r>
          </w:p>
        </w:tc>
      </w:tr>
      <w:tr xmlns:wp14="http://schemas.microsoft.com/office/word/2010/wordml" w:rsidRPr="00C65527" w:rsidR="00C65527" w:rsidTr="528B261E" w14:paraId="2BAA2075" wp14:textId="77777777">
        <w:tc>
          <w:tcPr>
            <w:tcW w:w="11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631A945D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123D9D45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0E4D43D4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6F38E21A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&lt; 0.9</w:t>
            </w:r>
          </w:p>
        </w:tc>
      </w:tr>
      <w:tr xmlns:wp14="http://schemas.microsoft.com/office/word/2010/wordml" w:rsidRPr="00C65527" w:rsidR="00C65527" w:rsidTr="528B261E" w14:paraId="605DA7B2" wp14:textId="77777777">
        <w:tc>
          <w:tcPr>
            <w:tcW w:w="11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3A26C936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103F95CD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05FEC17C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6984E7EB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&lt; 0.9</w:t>
            </w:r>
          </w:p>
        </w:tc>
      </w:tr>
    </w:tbl>
    <w:p xmlns:wp14="http://schemas.microsoft.com/office/word/2010/wordml" w:rsidRPr="00C65527" w:rsidR="00C65527" w:rsidP="623CC46F" w:rsidRDefault="00C65527" w14:paraId="6E7BEAA2" wp14:textId="77777777">
      <w:pPr>
        <w:rPr>
          <w:lang w:val="en-US"/>
        </w:rPr>
      </w:pPr>
      <w:r w:rsidRPr="35DB8F8D" w:rsidR="35DB8F8D">
        <w:rPr>
          <w:lang w:val="en-US"/>
        </w:rPr>
        <w:t> </w:t>
      </w:r>
    </w:p>
    <w:p xmlns:wp14="http://schemas.microsoft.com/office/word/2010/wordml" w:rsidRPr="00C65527" w:rsidR="00C65527" w:rsidP="00C65527" w:rsidRDefault="00C65527" w14:paraId="25C4ECBD" wp14:textId="77777777" wp14:noSpellErr="1">
      <w:r w:rsidR="528B261E">
        <w:rPr/>
        <w:t xml:space="preserve">Para isso, a linha base de tempo e custos é salva após a conclusão do planejamento. </w:t>
      </w:r>
    </w:p>
    <w:p xmlns:wp14="http://schemas.microsoft.com/office/word/2010/wordml" w:rsidRPr="00C65527" w:rsidR="00C65527" w:rsidP="00C65527" w:rsidRDefault="00C65527" w14:paraId="03AABC7B" wp14:textId="77777777" wp14:noSpellErr="1">
      <w:r w:rsidR="528B261E">
        <w:rPr/>
        <w:t>Após isso, será feito o acompanhamento semanal entre o planejado (linha de base salva) com o realizado.</w:t>
      </w:r>
    </w:p>
    <w:p xmlns:wp14="http://schemas.microsoft.com/office/word/2010/wordml" w:rsidRPr="00C65527" w:rsidR="00C65527" w:rsidP="00C65527" w:rsidRDefault="00C65527" w14:paraId="0F1FE783" wp14:textId="77777777" wp14:noSpellErr="1">
      <w:r w:rsidR="528B261E">
        <w:rPr/>
        <w:t xml:space="preserve">A comunicação dos indicadores será feita através do </w:t>
      </w:r>
      <w:hyperlink r:id="Rb551d652045c4d5c">
        <w:r w:rsidRPr="528B261E" w:rsidR="528B261E">
          <w:rPr>
            <w:rStyle w:val="Hyperlink"/>
          </w:rPr>
          <w:t>Status Report</w:t>
        </w:r>
      </w:hyperlink>
      <w:r w:rsidR="528B261E">
        <w:rPr/>
        <w:t xml:space="preserve"> Semanal no tópico Sumário Executivo.</w:t>
      </w:r>
    </w:p>
    <w:p xmlns:wp14="http://schemas.microsoft.com/office/word/2010/wordml" w:rsidRPr="00AA3C95" w:rsidR="003670F2" w:rsidP="003670F2" w:rsidRDefault="003670F2" w14:paraId="0D0B940D" wp14:textId="77777777"/>
    <w:p xmlns:wp14="http://schemas.microsoft.com/office/word/2010/wordml" w:rsidRPr="00AA3C95" w:rsidR="00D84E90" w:rsidP="00D84E90" w:rsidRDefault="00D84E90" w14:paraId="6C34DCD5" wp14:textId="77777777" wp14:noSpellErr="1">
      <w:pPr>
        <w:pStyle w:val="Heading1"/>
      </w:pPr>
      <w:r w:rsidR="528B261E">
        <w:rPr/>
        <w:t>Gestão de Riscos</w:t>
      </w:r>
      <w:r w:rsidR="528B261E">
        <w:rPr/>
        <w:t xml:space="preserve"> e Problemas</w:t>
      </w:r>
    </w:p>
    <w:p xmlns:wp14="http://schemas.microsoft.com/office/word/2010/wordml" w:rsidRPr="003670F2" w:rsidR="00D84E90" w:rsidP="00D84E90" w:rsidRDefault="00D84E90" w14:paraId="1DEDEDA4" wp14:textId="77777777">
      <w:pPr>
        <w:pStyle w:val="Comments"/>
      </w:pPr>
      <w:r w:rsidR="35DB8F8D">
        <w:rPr/>
        <w:t xml:space="preserve">[Liste os riscos e estratégias associadas, considerando os itens Severidade, Probabilidade, Impacto, Ação. Esta seção será criada a partir do </w:t>
      </w:r>
      <w:proofErr w:type="spellStart"/>
      <w:r w:rsidR="35DB8F8D">
        <w:rPr/>
        <w:t>template</w:t>
      </w:r>
      <w:proofErr w:type="spellEnd"/>
      <w:r w:rsidR="35DB8F8D">
        <w:rPr/>
        <w:t xml:space="preserve"> de </w:t>
      </w:r>
      <w:r w:rsidR="35DB8F8D">
        <w:rPr/>
        <w:t>riscos. ]</w:t>
      </w:r>
    </w:p>
    <w:p xmlns:wp14="http://schemas.microsoft.com/office/word/2010/wordml" w:rsidRPr="00AA3C95" w:rsidR="00D84E90" w:rsidP="00D84E90" w:rsidRDefault="00D84E90" w14:paraId="3E91E392" wp14:textId="77777777" wp14:noSpellErr="1">
      <w:r w:rsidR="528B261E">
        <w:rPr/>
        <w:t xml:space="preserve">Veja o </w:t>
      </w:r>
      <w:r w:rsidR="528B261E">
        <w:rPr/>
        <w:t xml:space="preserve">Plano de Gerenciamento </w:t>
      </w:r>
      <w:r w:rsidR="528B261E">
        <w:rPr/>
        <w:t>dos riscos</w:t>
      </w:r>
      <w:r w:rsidR="528B261E">
        <w:rPr/>
        <w:t xml:space="preserve"> na Pasta 02-</w:t>
      </w:r>
      <w:r w:rsidR="528B261E">
        <w:rPr/>
        <w:t xml:space="preserve">Planejamento </w:t>
      </w:r>
      <w:r w:rsidR="528B261E">
        <w:rPr/>
        <w:t>do Projeto.</w:t>
      </w:r>
    </w:p>
    <w:p xmlns:wp14="http://schemas.microsoft.com/office/word/2010/wordml" w:rsidR="00D84E90" w:rsidP="00D84E90" w:rsidRDefault="00D84E90" w14:paraId="0E27B00A" wp14:textId="77777777"/>
    <w:p xmlns:wp14="http://schemas.microsoft.com/office/word/2010/wordml" w:rsidRPr="00AA3C95" w:rsidR="00D84E90" w:rsidP="00D84E90" w:rsidRDefault="00D84E90" w14:paraId="0228AA12" wp14:textId="77777777" wp14:noSpellErr="1">
      <w:pPr>
        <w:pStyle w:val="Heading1"/>
      </w:pPr>
      <w:r w:rsidR="528B261E">
        <w:rPr/>
        <w:t>Gestão</w:t>
      </w:r>
      <w:r w:rsidR="528B261E">
        <w:rPr/>
        <w:t xml:space="preserve"> d</w:t>
      </w:r>
      <w:r w:rsidR="528B261E">
        <w:rPr/>
        <w:t>a</w:t>
      </w:r>
      <w:r w:rsidR="528B261E">
        <w:rPr/>
        <w:t xml:space="preserve"> Comunicação</w:t>
      </w:r>
    </w:p>
    <w:p xmlns:wp14="http://schemas.microsoft.com/office/word/2010/wordml" w:rsidRPr="003670F2" w:rsidR="00D84E90" w:rsidP="00D84E90" w:rsidRDefault="00D84E90" w14:paraId="4DE90165" wp14:textId="77777777" wp14:noSpellErr="1">
      <w:pPr>
        <w:pStyle w:val="Comments"/>
      </w:pPr>
      <w:r w:rsidR="528B261E">
        <w:rPr/>
        <w:t>[Defina como a comunicação de atividades críticas e / ou em progresso acontecerá durante a fase da execução do projeto. Os seguintes itens devem ser identificados: O que; Quando; Como; Para Quem</w:t>
      </w:r>
      <w:r w:rsidR="528B261E">
        <w:rPr/>
        <w:t xml:space="preserve">. </w:t>
      </w:r>
      <w:r w:rsidR="528B261E">
        <w:rPr/>
        <w:t>]</w:t>
      </w:r>
    </w:p>
    <w:p xmlns:wp14="http://schemas.microsoft.com/office/word/2010/wordml" w:rsidR="00D84E90" w:rsidP="00D84E90" w:rsidRDefault="00D84E90" w14:paraId="2D69AC3B" wp14:textId="77777777" wp14:noSpellErr="1">
      <w:r w:rsidR="528B261E">
        <w:rPr/>
        <w:t xml:space="preserve">A estratégia de comunicação está detalhada na </w:t>
      </w:r>
      <w:r w:rsidR="528B261E">
        <w:rPr/>
        <w:t>Matriz de Comunicação</w:t>
      </w:r>
      <w:r w:rsidR="528B261E">
        <w:rPr/>
        <w:t xml:space="preserve"> na pasta 02-Planejamento do projeto</w:t>
      </w:r>
      <w:r w:rsidR="528B261E">
        <w:rPr/>
        <w:t>.</w:t>
      </w:r>
    </w:p>
    <w:p xmlns:wp14="http://schemas.microsoft.com/office/word/2010/wordml" w:rsidRPr="00AA3C95" w:rsidR="003670F2" w:rsidP="003670F2" w:rsidRDefault="003670F2" w14:paraId="60061E4C" wp14:textId="77777777"/>
    <w:p xmlns:wp14="http://schemas.microsoft.com/office/word/2010/wordml" w:rsidRPr="00AA3C95" w:rsidR="003670F2" w:rsidP="003670F2" w:rsidRDefault="000474EE" w14:paraId="5CAC7E93" wp14:textId="77777777" wp14:noSpellErr="1">
      <w:pPr>
        <w:pStyle w:val="Heading1"/>
      </w:pPr>
      <w:r w:rsidR="528B261E">
        <w:rPr/>
        <w:t>Controle integrado</w:t>
      </w:r>
      <w:r w:rsidR="528B261E">
        <w:rPr/>
        <w:t xml:space="preserve"> de mudança</w:t>
      </w:r>
      <w:r w:rsidR="528B261E">
        <w:rPr/>
        <w:t>s</w:t>
      </w:r>
    </w:p>
    <w:p xmlns:wp14="http://schemas.microsoft.com/office/word/2010/wordml" w:rsidRPr="003670F2" w:rsidR="003670F2" w:rsidP="528B261E" w:rsidRDefault="003670F2" w14:paraId="673C6DF4" wp14:textId="77777777" wp14:noSpellErr="1">
      <w:pPr>
        <w:pStyle w:val="Descrio"/>
        <w:rPr>
          <w:lang w:val="pt-BR"/>
        </w:rPr>
      </w:pPr>
      <w:r w:rsidRPr="528B261E" w:rsidR="528B261E">
        <w:rPr>
          <w:lang w:val="pt-BR"/>
        </w:rPr>
        <w:t>[Defina os critérios e fluxo de aprovação para as mudanças de escopo]</w:t>
      </w:r>
    </w:p>
    <w:p xmlns:wp14="http://schemas.microsoft.com/office/word/2010/wordml" w:rsidRPr="00C65527" w:rsidR="00C65527" w:rsidP="00C65527" w:rsidRDefault="00C65527" w14:paraId="7797609D" wp14:textId="77777777" wp14:noSpellErr="1">
      <w:r w:rsidR="528B261E">
        <w:rPr/>
        <w:t xml:space="preserve">Toda mudança deverá ser solicitada através do </w:t>
      </w:r>
      <w:hyperlink r:id="Rf3d19db97b154665">
        <w:r w:rsidRPr="528B261E" w:rsidR="528B261E">
          <w:rPr>
            <w:rStyle w:val="Hyperlink"/>
          </w:rPr>
          <w:t>formulário</w:t>
        </w:r>
      </w:hyperlink>
      <w:r w:rsidR="528B261E">
        <w:rPr/>
        <w:t xml:space="preserve"> e enviada ao Gerente de Projeto por e-mail, o Gerente de Projeto fará sua avaliação, incluirá no </w:t>
      </w:r>
      <w:hyperlink r:id="R177e05ea1d424180">
        <w:r w:rsidRPr="528B261E" w:rsidR="528B261E">
          <w:rPr>
            <w:rStyle w:val="Hyperlink"/>
          </w:rPr>
          <w:t>Log de Mudanças</w:t>
        </w:r>
      </w:hyperlink>
      <w:r w:rsidR="528B261E">
        <w:rPr/>
        <w:t xml:space="preserve"> e encaminhará para aprovação do patrocinador do projeto. O Log de Mudanças ficará na pasta do projeto e conterá todas as solicitações com seu status atualizado, mesmo que ela seja rejeitada.</w:t>
      </w:r>
    </w:p>
    <w:p xmlns:wp14="http://schemas.microsoft.com/office/word/2010/wordml" w:rsidRPr="00AA3C95" w:rsidR="003670F2" w:rsidP="003670F2" w:rsidRDefault="003670F2" w14:paraId="44EAFD9C" wp14:textId="77777777"/>
    <w:p xmlns:wp14="http://schemas.microsoft.com/office/word/2010/wordml" w:rsidRPr="00AA3C95" w:rsidR="00CB0F0B" w:rsidP="00CB0F0B" w:rsidRDefault="00CB0F0B" w14:paraId="4B94D5A5" wp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xmlns:wp14="http://schemas.microsoft.com/office/word/2010/wordml" w:rsidRPr="00C52528" w:rsidR="00CB0F0B" w:rsidTr="528B261E" w14:paraId="1EFD02D5" wp14:textId="77777777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tcMar/>
            <w:vAlign w:val="center"/>
          </w:tcPr>
          <w:p w:rsidRPr="00C52528" w:rsidR="00CB0F0B" w:rsidP="000C3F85" w:rsidRDefault="00CB0F0B" w14:paraId="40EEA61B" wp14:textId="77777777" wp14:noSpellErr="1">
            <w:pPr>
              <w:pStyle w:val="Aprovaes"/>
              <w:rPr>
                <w:b w:val="0"/>
                <w:bCs w:val="0"/>
              </w:rPr>
            </w:pPr>
            <w:r w:rsidR="528B261E">
              <w:rPr/>
              <w:t>Aprovações</w:t>
            </w:r>
          </w:p>
        </w:tc>
      </w:tr>
      <w:tr xmlns:wp14="http://schemas.microsoft.com/office/word/2010/wordml" w:rsidRPr="00C52528" w:rsidR="00CB0F0B" w:rsidTr="528B261E" w14:paraId="2172F5DB" wp14:textId="77777777">
        <w:trPr>
          <w:trHeight w:val="283"/>
        </w:trPr>
        <w:tc>
          <w:tcPr>
            <w:tcW w:w="2438" w:type="dxa"/>
            <w:shd w:val="clear" w:color="auto" w:fill="DBE5F1" w:themeFill="accent1" w:themeFillTint="33"/>
            <w:tcMar/>
            <w:vAlign w:val="center"/>
          </w:tcPr>
          <w:p w:rsidRPr="00C52528" w:rsidR="00CB0F0B" w:rsidP="000C3F85" w:rsidRDefault="00CB0F0B" w14:paraId="300377B9" wp14:textId="77777777" wp14:noSpellErr="1">
            <w:pPr>
              <w:pStyle w:val="Aprovaes"/>
              <w:rPr>
                <w:b w:val="0"/>
                <w:bCs w:val="0"/>
              </w:rPr>
            </w:pPr>
            <w:r w:rsidR="528B261E">
              <w:rPr/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tcMar/>
            <w:vAlign w:val="center"/>
          </w:tcPr>
          <w:p w:rsidRPr="00C52528" w:rsidR="00CB0F0B" w:rsidP="000C3F85" w:rsidRDefault="00CB0F0B" w14:paraId="5ACBA875" wp14:textId="77777777" wp14:noSpellErr="1">
            <w:pPr>
              <w:pStyle w:val="Aprovaes"/>
              <w:rPr>
                <w:b w:val="0"/>
                <w:bCs w:val="0"/>
              </w:rPr>
            </w:pPr>
            <w:r w:rsidR="528B261E">
              <w:rPr/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  <w:vAlign w:val="center"/>
          </w:tcPr>
          <w:p w:rsidRPr="00C52528" w:rsidR="00CB0F0B" w:rsidP="000C3F85" w:rsidRDefault="00CB0F0B" w14:paraId="2D67A478" wp14:textId="77777777" wp14:noSpellErr="1">
            <w:pPr>
              <w:pStyle w:val="Aprovaes"/>
              <w:rPr>
                <w:b w:val="0"/>
                <w:bCs w:val="0"/>
              </w:rPr>
            </w:pPr>
            <w:r w:rsidR="528B261E">
              <w:rPr/>
              <w:t>Data</w:t>
            </w:r>
          </w:p>
        </w:tc>
      </w:tr>
      <w:tr xmlns:wp14="http://schemas.microsoft.com/office/word/2010/wordml" w:rsidRPr="00C52528" w:rsidR="00CB0F0B" w:rsidTr="528B261E" w14:paraId="76DF3C8D" wp14:textId="77777777">
        <w:trPr>
          <w:trHeight w:val="340"/>
        </w:trPr>
        <w:tc>
          <w:tcPr>
            <w:tcW w:w="2438" w:type="dxa"/>
            <w:tcMar/>
            <w:vAlign w:val="center"/>
          </w:tcPr>
          <w:p w:rsidRPr="00CE3355" w:rsidR="00CB0F0B" w:rsidP="000C3F85" w:rsidRDefault="00CB0F0B" w14:paraId="010CB18A" wp14:textId="77777777" wp14:noSpellErr="1">
            <w:pPr>
              <w:pStyle w:val="Aprovaes"/>
            </w:pPr>
            <w:r w:rsidR="528B261E">
              <w:rPr/>
              <w:t>Patrocinador do Projeto</w:t>
            </w:r>
          </w:p>
        </w:tc>
        <w:tc>
          <w:tcPr>
            <w:tcW w:w="4678" w:type="dxa"/>
            <w:tcMar/>
            <w:vAlign w:val="center"/>
          </w:tcPr>
          <w:p w:rsidRPr="00C52528" w:rsidR="00CB0F0B" w:rsidP="000C3F85" w:rsidRDefault="00CB0F0B" w14:paraId="3DEEC669" wp14:textId="77777777">
            <w:pPr>
              <w:pStyle w:val="Aprovaes"/>
            </w:pPr>
          </w:p>
        </w:tc>
        <w:tc>
          <w:tcPr>
            <w:tcW w:w="1559" w:type="dxa"/>
            <w:tcMar/>
            <w:vAlign w:val="center"/>
          </w:tcPr>
          <w:p w:rsidRPr="00C52528" w:rsidR="00CB0F0B" w:rsidP="000C3F85" w:rsidRDefault="00CB0F0B" w14:paraId="3656B9AB" wp14:textId="77777777">
            <w:pPr>
              <w:pStyle w:val="Aprovaes"/>
            </w:pPr>
          </w:p>
        </w:tc>
      </w:tr>
      <w:tr xmlns:wp14="http://schemas.microsoft.com/office/word/2010/wordml" w:rsidRPr="00C52528" w:rsidR="00CB0F0B" w:rsidTr="528B261E" w14:paraId="6B051F3A" wp14:textId="77777777">
        <w:trPr>
          <w:trHeight w:val="340"/>
        </w:trPr>
        <w:tc>
          <w:tcPr>
            <w:tcW w:w="2438" w:type="dxa"/>
            <w:tcMar/>
            <w:vAlign w:val="center"/>
          </w:tcPr>
          <w:p w:rsidRPr="00CE3355" w:rsidR="00CB0F0B" w:rsidP="000C3F85" w:rsidRDefault="00CB0F0B" w14:paraId="513D7B20" wp14:textId="77777777" wp14:noSpellErr="1">
            <w:pPr>
              <w:pStyle w:val="Aprovaes"/>
            </w:pPr>
            <w:r w:rsidR="528B261E">
              <w:rPr/>
              <w:t>Gerente do Projeto</w:t>
            </w:r>
          </w:p>
        </w:tc>
        <w:tc>
          <w:tcPr>
            <w:tcW w:w="4678" w:type="dxa"/>
            <w:tcMar/>
            <w:vAlign w:val="center"/>
          </w:tcPr>
          <w:p w:rsidRPr="00C52528" w:rsidR="00CB0F0B" w:rsidP="000C3F85" w:rsidRDefault="00CB0F0B" w14:paraId="45FB0818" wp14:textId="77777777">
            <w:pPr>
              <w:pStyle w:val="Aprovaes"/>
            </w:pPr>
          </w:p>
        </w:tc>
        <w:tc>
          <w:tcPr>
            <w:tcW w:w="1559" w:type="dxa"/>
            <w:tcMar/>
            <w:vAlign w:val="center"/>
          </w:tcPr>
          <w:p w:rsidRPr="00C52528" w:rsidR="00CB0F0B" w:rsidP="000C3F85" w:rsidRDefault="00CB0F0B" w14:paraId="049F31CB" wp14:textId="77777777">
            <w:pPr>
              <w:pStyle w:val="Aprovaes"/>
            </w:pPr>
          </w:p>
        </w:tc>
      </w:tr>
    </w:tbl>
    <w:p xmlns:wp14="http://schemas.microsoft.com/office/word/2010/wordml" w:rsidR="00CB0F0B" w:rsidP="00CB0F0B" w:rsidRDefault="00CB0F0B" w14:paraId="53128261" wp14:textId="77777777"/>
    <w:p xmlns:wp14="http://schemas.microsoft.com/office/word/2010/wordml" w:rsidR="00CB0F0B" w:rsidP="003D377B" w:rsidRDefault="00CB0F0B" w14:paraId="62486C05" wp14:textId="77777777">
      <w:bookmarkStart w:name="_GoBack" w:id="0"/>
      <w:bookmarkEnd w:id="0"/>
    </w:p>
    <w:sectPr w:rsidR="00CB0F0B">
      <w:headerReference w:type="default" r:id="rId11"/>
      <w:foot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32E23" w:rsidP="005E1593" w:rsidRDefault="00532E23" w14:paraId="3461D779" wp14:textId="77777777">
      <w:r>
        <w:separator/>
      </w:r>
    </w:p>
  </w:endnote>
  <w:endnote w:type="continuationSeparator" w:id="0">
    <w:p xmlns:wp14="http://schemas.microsoft.com/office/word/2010/wordml" w:rsidR="00532E23" w:rsidP="005E1593" w:rsidRDefault="00532E23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305" w:type="dxa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973"/>
      <w:gridCol w:w="3332"/>
    </w:tblGrid>
    <w:tr xmlns:wp14="http://schemas.microsoft.com/office/word/2010/wordml" w:rsidRPr="006419CA" w:rsidR="000474EE" w:rsidTr="006D55E0" w14:paraId="40D5C3BB" wp14:textId="77777777">
      <w:trPr>
        <w:jc w:val="center"/>
      </w:trPr>
      <w:tc>
        <w:tcPr>
          <w:tcW w:w="3973" w:type="dxa"/>
          <w:vAlign w:val="center"/>
        </w:tcPr>
        <w:p w:rsidRPr="006419CA" w:rsidR="000474EE" w:rsidP="000474EE" w:rsidRDefault="000474EE" w14:paraId="17568369" wp14:textId="7777777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332" w:type="dxa"/>
          <w:vAlign w:val="center"/>
        </w:tcPr>
        <w:p w:rsidRPr="006419CA" w:rsidR="000474EE" w:rsidP="0033515E" w:rsidRDefault="000474EE" w14:paraId="365576B9" wp14:textId="777777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37E3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37E3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xmlns:wp14="http://schemas.microsoft.com/office/word/2010/wordml" w:rsidRPr="006419CA" w:rsidR="0033515E" w:rsidTr="006D55E0" w14:paraId="764AE4B5" wp14:textId="7777777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57279051"/>
          <w:placeholder>
            <w:docPart w:val="9D8984BA2C8A45EF8909349BF2B019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73" w:type="dxa"/>
              <w:vAlign w:val="center"/>
            </w:tcPr>
            <w:p w:rsidRPr="006419CA" w:rsidR="0033515E" w:rsidP="000474EE" w:rsidRDefault="0033515E" w14:paraId="0F4BDE06" wp14:textId="7777777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332" w:type="dxa"/>
          <w:vAlign w:val="center"/>
        </w:tcPr>
        <w:p w:rsidRPr="006419CA" w:rsidR="0033515E" w:rsidP="0033515E" w:rsidRDefault="00532E23" w14:paraId="42FB8C14" wp14:textId="777777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w:history="1" r:id="rId1">
            <w:r w:rsidRPr="00296B40" w:rsidR="0033515E">
              <w:rPr>
                <w:rStyle w:val="Hyperlink"/>
              </w:rPr>
              <w:t>http://escritoriodeprojetos.com.br</w:t>
            </w:r>
          </w:hyperlink>
        </w:p>
      </w:tc>
    </w:tr>
  </w:tbl>
  <w:p xmlns:wp14="http://schemas.microsoft.com/office/word/2010/wordml" w:rsidR="000474EE" w:rsidRDefault="000474EE" w14:paraId="4101652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32E23" w:rsidP="005E1593" w:rsidRDefault="00532E23" w14:paraId="0FB78278" wp14:textId="77777777">
      <w:r>
        <w:separator/>
      </w:r>
    </w:p>
  </w:footnote>
  <w:footnote w:type="continuationSeparator" w:id="0">
    <w:p xmlns:wp14="http://schemas.microsoft.com/office/word/2010/wordml" w:rsidR="00532E23" w:rsidP="005E1593" w:rsidRDefault="00532E23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xmlns:wp14="http://schemas.microsoft.com/office/word/2010/wordml" w:rsidRPr="00AD691F" w:rsidR="0033515E" w:rsidTr="528B261E" w14:paraId="516088A6" wp14:textId="77777777">
      <w:trPr>
        <w:trHeight w:val="567"/>
        <w:jc w:val="center"/>
      </w:trPr>
      <w:tc>
        <w:tcPr>
          <w:tcW w:w="6492" w:type="dxa"/>
          <w:tcMar/>
          <w:vAlign w:val="center"/>
        </w:tcPr>
        <w:p w:rsidRPr="006D55E0" w:rsidR="0033515E" w:rsidP="528B261E" w:rsidRDefault="0033515E" w14:paraId="5A8A2CBE" wp14:textId="77777777" wp14:noSpellErr="1">
          <w:pPr>
            <w:pStyle w:val="Header"/>
            <w:rPr>
              <w:sz w:val="22"/>
              <w:szCs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TITLE   \* MERGEFORMAT </w:instrText>
          </w:r>
          <w:r w:rsidRPr="006D55E0">
            <w:fldChar w:fldCharType="separate"/>
          </w:r>
          <w:r w:rsidRPr="528B261E" w:rsidR="00137E34">
            <w:rPr>
              <w:sz w:val="22"/>
              <w:szCs w:val="22"/>
            </w:rPr>
            <w:t>Plano de gerenciamento do projeto</w:t>
          </w:r>
          <w:r w:rsidRPr="006D55E0">
            <w:fldChar w:fldCharType="end"/>
          </w:r>
        </w:p>
      </w:tc>
      <w:tc>
        <w:tcPr>
          <w:tcW w:w="1956" w:type="dxa"/>
          <w:vMerge w:val="restart"/>
          <w:tcMar/>
          <w:vAlign w:val="center"/>
        </w:tcPr>
        <w:p w:rsidRPr="00AD691F" w:rsidR="0033515E" w:rsidP="000474EE" w:rsidRDefault="006D55E0" w14:paraId="4B99056E" wp14:textId="77777777">
          <w:pPr>
            <w:pStyle w:val="Descrio"/>
            <w:jc w:val="center"/>
          </w:pPr>
          <w:r>
            <w:drawing>
              <wp:inline xmlns:wp14="http://schemas.microsoft.com/office/word/2010/wordprocessingDrawing" wp14:editId="1888EEC9" wp14:anchorId="06188B2F">
                <wp:extent cx="1104900" cy="483870"/>
                <wp:effectExtent l="0" t="0" r="0" b="0"/>
                <wp:docPr id="1146469589" name="picture" title="">
                  <a:hlinkClick r:id="R6c664aadba324472"/>
                </wp:docPr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"/>
                        <pic:cNvPicPr/>
                      </pic:nvPicPr>
                      <pic:blipFill>
                        <a:blip r:embed="R09fb90a4843049c5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xmlns:wp14="http://schemas.microsoft.com/office/word/2010/wordml" w:rsidRPr="00A10908" w:rsidR="0033515E" w:rsidTr="528B261E" w14:paraId="7AAE71B2" wp14:textId="77777777">
      <w:trPr>
        <w:trHeight w:val="567"/>
        <w:jc w:val="center"/>
      </w:trPr>
      <w:tc>
        <w:tcPr>
          <w:tcW w:w="6492" w:type="dxa"/>
          <w:tcMar/>
          <w:vAlign w:val="center"/>
        </w:tcPr>
        <w:p w:rsidRPr="006D55E0" w:rsidR="0033515E" w:rsidP="000474EE" w:rsidRDefault="005E1814" w14:paraId="7FAAA00F" wp14:textId="77777777">
          <w:pPr>
            <w:pStyle w:val="Header"/>
            <w:rPr>
              <w:sz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SUBJECT   \* MERGEFORMAT </w:instrText>
          </w:r>
          <w:r w:rsidRPr="006D55E0">
            <w:fldChar w:fldCharType="separate"/>
          </w:r>
          <w:r w:rsidR="00137E34">
            <w:rPr>
              <w:sz w:val="22"/>
            </w:rPr>
            <w:t>Reforma da Casa dos Montes de Rocha</w:t>
          </w:r>
          <w:r w:rsidRPr="006D55E0">
            <w:fldChar w:fldCharType="end"/>
          </w:r>
        </w:p>
      </w:tc>
      <w:tc>
        <w:tcPr>
          <w:tcW w:w="1956" w:type="dxa"/>
          <w:vMerge/>
          <w:vAlign w:val="center"/>
        </w:tcPr>
        <w:p w:rsidRPr="00A10908" w:rsidR="0033515E" w:rsidP="000474EE" w:rsidRDefault="0033515E" w14:paraId="1299C43A" wp14:textId="77777777">
          <w:pPr>
            <w:pStyle w:val="Header"/>
            <w:rPr>
              <w:b/>
            </w:rPr>
          </w:pPr>
        </w:p>
      </w:tc>
    </w:tr>
  </w:tbl>
  <w:p xmlns:wp14="http://schemas.microsoft.com/office/word/2010/wordml" w:rsidR="000474EE" w:rsidRDefault="000474EE" w14:paraId="4DDBEF00" wp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24857"/>
    <w:rsid w:val="000474EE"/>
    <w:rsid w:val="000E2853"/>
    <w:rsid w:val="00100EF9"/>
    <w:rsid w:val="00137E34"/>
    <w:rsid w:val="001C64A1"/>
    <w:rsid w:val="001D4686"/>
    <w:rsid w:val="001D497F"/>
    <w:rsid w:val="001D79B6"/>
    <w:rsid w:val="001F3D30"/>
    <w:rsid w:val="001F47D9"/>
    <w:rsid w:val="001F7364"/>
    <w:rsid w:val="00241782"/>
    <w:rsid w:val="00274187"/>
    <w:rsid w:val="00274454"/>
    <w:rsid w:val="002A7CC2"/>
    <w:rsid w:val="002D5FAD"/>
    <w:rsid w:val="002F04D1"/>
    <w:rsid w:val="002F7737"/>
    <w:rsid w:val="0030184F"/>
    <w:rsid w:val="00331443"/>
    <w:rsid w:val="0033515E"/>
    <w:rsid w:val="00341B09"/>
    <w:rsid w:val="0034544C"/>
    <w:rsid w:val="00360156"/>
    <w:rsid w:val="003670F2"/>
    <w:rsid w:val="003D1BB9"/>
    <w:rsid w:val="003D30A3"/>
    <w:rsid w:val="003D377B"/>
    <w:rsid w:val="003F23DF"/>
    <w:rsid w:val="00420626"/>
    <w:rsid w:val="0042609D"/>
    <w:rsid w:val="00474703"/>
    <w:rsid w:val="004B2851"/>
    <w:rsid w:val="004B2855"/>
    <w:rsid w:val="004B60F1"/>
    <w:rsid w:val="004D4507"/>
    <w:rsid w:val="00521975"/>
    <w:rsid w:val="00532E23"/>
    <w:rsid w:val="00536464"/>
    <w:rsid w:val="0055540E"/>
    <w:rsid w:val="00580935"/>
    <w:rsid w:val="005A0E73"/>
    <w:rsid w:val="005B5ECB"/>
    <w:rsid w:val="005E1593"/>
    <w:rsid w:val="005E1814"/>
    <w:rsid w:val="005F487B"/>
    <w:rsid w:val="005F7231"/>
    <w:rsid w:val="00613B9C"/>
    <w:rsid w:val="006415F5"/>
    <w:rsid w:val="00663704"/>
    <w:rsid w:val="006D55E0"/>
    <w:rsid w:val="006E2893"/>
    <w:rsid w:val="00711BE0"/>
    <w:rsid w:val="00723551"/>
    <w:rsid w:val="00743E89"/>
    <w:rsid w:val="007678E2"/>
    <w:rsid w:val="00770AFA"/>
    <w:rsid w:val="007829FA"/>
    <w:rsid w:val="007A00F4"/>
    <w:rsid w:val="007A054B"/>
    <w:rsid w:val="007D6D0B"/>
    <w:rsid w:val="007F2056"/>
    <w:rsid w:val="00810414"/>
    <w:rsid w:val="00842903"/>
    <w:rsid w:val="008843C9"/>
    <w:rsid w:val="008C34FB"/>
    <w:rsid w:val="008F083C"/>
    <w:rsid w:val="009166E2"/>
    <w:rsid w:val="0094014B"/>
    <w:rsid w:val="0095407F"/>
    <w:rsid w:val="009B60CE"/>
    <w:rsid w:val="009C5E14"/>
    <w:rsid w:val="00A64BA4"/>
    <w:rsid w:val="00A76293"/>
    <w:rsid w:val="00AD4A98"/>
    <w:rsid w:val="00AE1992"/>
    <w:rsid w:val="00B0427F"/>
    <w:rsid w:val="00B425B7"/>
    <w:rsid w:val="00B631D7"/>
    <w:rsid w:val="00B76E82"/>
    <w:rsid w:val="00BA1ABE"/>
    <w:rsid w:val="00BC2418"/>
    <w:rsid w:val="00BE159B"/>
    <w:rsid w:val="00BE4378"/>
    <w:rsid w:val="00C011DD"/>
    <w:rsid w:val="00C33BC6"/>
    <w:rsid w:val="00C3518A"/>
    <w:rsid w:val="00C51964"/>
    <w:rsid w:val="00C52528"/>
    <w:rsid w:val="00C65527"/>
    <w:rsid w:val="00CB0F0B"/>
    <w:rsid w:val="00CB2BEA"/>
    <w:rsid w:val="00D42D5B"/>
    <w:rsid w:val="00D576D7"/>
    <w:rsid w:val="00D84E90"/>
    <w:rsid w:val="00DA0626"/>
    <w:rsid w:val="00DF45BF"/>
    <w:rsid w:val="00E00CD4"/>
    <w:rsid w:val="00E34C15"/>
    <w:rsid w:val="00E426F3"/>
    <w:rsid w:val="00E97AB8"/>
    <w:rsid w:val="00EA1EC7"/>
    <w:rsid w:val="00EF1487"/>
    <w:rsid w:val="00F2029A"/>
    <w:rsid w:val="00F65617"/>
    <w:rsid w:val="00F8319F"/>
    <w:rsid w:val="00FA3B69"/>
    <w:rsid w:val="00FB5A09"/>
    <w:rsid w:val="00FF64D5"/>
    <w:rsid w:val="35DB8F8D"/>
    <w:rsid w:val="528B261E"/>
    <w:rsid w:val="623CC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383F80-8198-466A-9B58-A98C9210C341}"/>
  <w14:docId w14:val="1F145B7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55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hAnsi="Times" w:eastAsia="Times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rsid w:val="008843C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abela" w:customStyle="1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4B60F1"/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B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515E"/>
    <w:rPr>
      <w:color w:val="808080"/>
    </w:rPr>
  </w:style>
  <w:style w:type="paragraph" w:styleId="Comments" w:customStyle="1">
    <w:name w:val="Comments"/>
    <w:basedOn w:val="Descrio"/>
    <w:link w:val="CommentsChar"/>
    <w:autoRedefine/>
    <w:qFormat/>
    <w:rsid w:val="00D84E90"/>
    <w:rPr>
      <w:rFonts w:asciiTheme="minorHAnsi" w:hAnsiTheme="minorHAnsi"/>
      <w:lang w:val="pt-BR"/>
    </w:rPr>
  </w:style>
  <w:style w:type="character" w:styleId="CommentsChar" w:customStyle="1">
    <w:name w:val="Comments Char"/>
    <w:basedOn w:val="DefaultParagraphFont"/>
    <w:link w:val="Comments"/>
    <w:rsid w:val="00D84E90"/>
    <w:rPr>
      <w:rFonts w:eastAsia="Times" w:cs="Times New Roman"/>
      <w:sz w:val="16"/>
      <w:szCs w:val="20"/>
      <w:lang w:eastAsia="pt-BR"/>
    </w:rPr>
  </w:style>
  <w:style w:type="paragraph" w:styleId="Aprovaes" w:customStyle="1">
    <w:name w:val="Aprovações"/>
    <w:qFormat/>
    <w:rsid w:val="00CB0F0B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Id14" /><Relationship Type="http://schemas.openxmlformats.org/officeDocument/2006/relationships/hyperlink" Target="http://escritoriodeprojetos.com.br/templates-de-plano-de-gerenciamento-de-projetos.aspx" TargetMode="External" Id="R6be8cdc6e0204fdc" /><Relationship Type="http://schemas.openxmlformats.org/officeDocument/2006/relationships/hyperlink" Target="http://escritoriodeprojetos.com.br/SharedFiles/Download.aspx?pageid=18&amp;mid=24&amp;fileid=73" TargetMode="External" Id="Rb551d652045c4d5c" /><Relationship Type="http://schemas.openxmlformats.org/officeDocument/2006/relationships/hyperlink" Target="http://escritoriodeprojetos.com.br/SharedFiles/Download.aspx?pageid=18&amp;mid=24&amp;fileid=24" TargetMode="External" Id="Rf3d19db97b154665" /><Relationship Type="http://schemas.openxmlformats.org/officeDocument/2006/relationships/hyperlink" Target="http://escritoriodeprojetos.com.br/SharedFiles/Download.aspx?pageid=18&amp;mid=24&amp;fileid=34" TargetMode="External" Id="R177e05ea1d42418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09fb90a4843049c5" /><Relationship Type="http://schemas.openxmlformats.org/officeDocument/2006/relationships/hyperlink" Target="http://escritoriodeprojetos.com.br/" TargetMode="External" Id="R6c664aadba32447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984BA2C8A45EF8909349BF2B01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434C-A376-4DDA-A722-590C348CD103}"/>
      </w:docPartPr>
      <w:docPartBody>
        <w:p w:rsidR="002A07CE" w:rsidRDefault="00FC0F9A">
          <w:r w:rsidRPr="00296B4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9A"/>
    <w:rsid w:val="002A07CE"/>
    <w:rsid w:val="004749F0"/>
    <w:rsid w:val="004B25D7"/>
    <w:rsid w:val="009753AB"/>
    <w:rsid w:val="009D4D1C"/>
    <w:rsid w:val="00E32985"/>
    <w:rsid w:val="00F74A20"/>
    <w:rsid w:val="00FC0F9A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9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F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Template.dotx</ap:Template>
  <ap:Application>Microsoft Office Word</ap:Application>
  <ap:DocSecurity>0</ap:DocSecurity>
  <ap:ScaleCrop>false</ap:ScaleCrop>
  <ap:Company>PMO Escritório de Projetos</ap:Company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gerenciamento do projeto</dc:title>
  <dc:subject>Reforma da Casa dos Montes de Rocha</dc:subject>
  <dc:creator>eduardo@escritoriodeprojetos.com.br</dc:creator>
  <keywords>Template Gerenciamento de Projetos</keywords>
  <lastModifiedBy>Adilson Leão</lastModifiedBy>
  <revision>57</revision>
  <dcterms:created xsi:type="dcterms:W3CDTF">2011-07-14T01:57:00.0000000Z</dcterms:created>
  <dcterms:modified xsi:type="dcterms:W3CDTF">2018-03-23T14:11:52.5122772Z</dcterms:modified>
</coreProperties>
</file>
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9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1185"/>
        <w:gridCol w:w="2420"/>
        <w:gridCol w:w="4389"/>
      </w:tblGrid>
      <w:tr xmlns:wp14="http://schemas.microsoft.com/office/word/2010/wordml" w:rsidRPr="00C52528" w:rsidR="00C52528" w:rsidTr="21DE842B" w14:paraId="49971043" wp14:textId="77777777">
        <w:trPr>
          <w:trHeight w:val="377"/>
        </w:trPr>
        <w:tc>
          <w:tcPr>
            <w:tcW w:w="8669" w:type="dxa"/>
            <w:gridSpan w:val="4"/>
            <w:shd w:val="clear" w:color="auto" w:fill="DBE5F1" w:themeFill="accent1" w:themeFillTint="33"/>
            <w:tcMar/>
            <w:vAlign w:val="center"/>
          </w:tcPr>
          <w:p w:rsidRPr="00C52528" w:rsidR="00C52528" w:rsidP="15BAB9B4" w:rsidRDefault="00C52528" w14:paraId="42108D2C" wp14:textId="77777777" wp14:noSpellErr="1">
            <w:pPr>
              <w:jc w:val="center"/>
              <w:rPr>
                <w:b w:val="1"/>
                <w:bCs w:val="1"/>
              </w:rPr>
            </w:pPr>
            <w:r w:rsidRPr="15BAB9B4" w:rsidR="15BAB9B4">
              <w:rPr>
                <w:b w:val="1"/>
                <w:bCs w:val="1"/>
              </w:rPr>
              <w:t>Controle de Versões</w:t>
            </w:r>
          </w:p>
        </w:tc>
      </w:tr>
      <w:tr xmlns:wp14="http://schemas.microsoft.com/office/word/2010/wordml" w:rsidRPr="00C52528" w:rsidR="00341B09" w:rsidTr="21DE842B" w14:paraId="4277E30A" wp14:textId="77777777">
        <w:trPr>
          <w:trHeight w:val="283"/>
        </w:trPr>
        <w:tc>
          <w:tcPr>
            <w:tcW w:w="675" w:type="dxa"/>
            <w:shd w:val="clear" w:color="auto" w:fill="DBE5F1" w:themeFill="accent1" w:themeFillTint="33"/>
            <w:tcMar/>
            <w:vAlign w:val="center"/>
          </w:tcPr>
          <w:p w:rsidRPr="00C52528" w:rsidR="00C52528" w:rsidP="15BAB9B4" w:rsidRDefault="00C52528" w14:paraId="59470D07" wp14:textId="77777777" wp14:noSpellErr="1">
            <w:pPr>
              <w:jc w:val="center"/>
              <w:rPr>
                <w:b w:val="1"/>
                <w:bCs w:val="1"/>
              </w:rPr>
            </w:pPr>
            <w:r w:rsidRPr="15BAB9B4" w:rsidR="15BAB9B4">
              <w:rPr>
                <w:b w:val="1"/>
                <w:bCs w:val="1"/>
              </w:rPr>
              <w:t>Versão</w:t>
            </w:r>
          </w:p>
        </w:tc>
        <w:tc>
          <w:tcPr>
            <w:tcW w:w="1185" w:type="dxa"/>
            <w:shd w:val="clear" w:color="auto" w:fill="DBE5F1" w:themeFill="accent1" w:themeFillTint="33"/>
            <w:tcMar/>
            <w:vAlign w:val="center"/>
          </w:tcPr>
          <w:p w:rsidRPr="00C52528" w:rsidR="00C52528" w:rsidP="15BAB9B4" w:rsidRDefault="00C52528" w14:paraId="51A59785" wp14:textId="77777777" wp14:noSpellErr="1">
            <w:pPr>
              <w:jc w:val="center"/>
              <w:rPr>
                <w:b w:val="1"/>
                <w:bCs w:val="1"/>
              </w:rPr>
            </w:pPr>
            <w:r w:rsidRPr="15BAB9B4" w:rsidR="15BAB9B4">
              <w:rPr>
                <w:b w:val="1"/>
                <w:bCs w:val="1"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tcMar/>
            <w:vAlign w:val="center"/>
          </w:tcPr>
          <w:p w:rsidRPr="00C52528" w:rsidR="00C52528" w:rsidP="15BAB9B4" w:rsidRDefault="00C52528" w14:paraId="4C320DDC" wp14:textId="77777777" wp14:noSpellErr="1">
            <w:pPr>
              <w:jc w:val="center"/>
              <w:rPr>
                <w:b w:val="1"/>
                <w:bCs w:val="1"/>
              </w:rPr>
            </w:pPr>
            <w:r w:rsidRPr="15BAB9B4" w:rsidR="15BAB9B4">
              <w:rPr>
                <w:b w:val="1"/>
                <w:bCs w:val="1"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tcMar/>
            <w:vAlign w:val="center"/>
          </w:tcPr>
          <w:p w:rsidRPr="00C52528" w:rsidR="00C52528" w:rsidP="15BAB9B4" w:rsidRDefault="00C52528" w14:paraId="5107B9E4" wp14:textId="77777777" wp14:noSpellErr="1">
            <w:pPr>
              <w:jc w:val="center"/>
              <w:rPr>
                <w:b w:val="1"/>
                <w:bCs w:val="1"/>
              </w:rPr>
            </w:pPr>
            <w:r w:rsidRPr="15BAB9B4" w:rsidR="15BAB9B4">
              <w:rPr>
                <w:b w:val="1"/>
                <w:bCs w:val="1"/>
              </w:rPr>
              <w:t>Notas da Revisão</w:t>
            </w:r>
          </w:p>
        </w:tc>
      </w:tr>
      <w:tr xmlns:wp14="http://schemas.microsoft.com/office/word/2010/wordml" w:rsidRPr="00C52528" w:rsidR="006C5D52" w:rsidTr="21DE842B" w14:paraId="59DA698B" wp14:textId="77777777">
        <w:trPr>
          <w:trHeight w:val="340"/>
        </w:trPr>
        <w:tc>
          <w:tcPr>
            <w:tcW w:w="675" w:type="dxa"/>
            <w:tcMar/>
            <w:vAlign w:val="center"/>
          </w:tcPr>
          <w:p w:rsidRPr="00C52528" w:rsidR="006C5D52" w:rsidP="009C2596" w:rsidRDefault="006C5D52" w14:paraId="4B3AA50C" wp14:textId="77777777">
            <w:pPr>
              <w:jc w:val="center"/>
            </w:pPr>
            <w:r w:rsidR="21DE842B">
              <w:rPr/>
              <w:t>1.0</w:t>
            </w:r>
          </w:p>
        </w:tc>
        <w:tc>
          <w:tcPr>
            <w:tcW w:w="1185" w:type="dxa"/>
            <w:tcMar/>
            <w:vAlign w:val="center"/>
          </w:tcPr>
          <w:p w:rsidRPr="00C52528" w:rsidR="006C5D52" w:rsidP="00DF7A05" w:rsidRDefault="00E2553B" w14:paraId="4D410AEE" w14:noSpellErr="1" wp14:textId="7FE04C68">
            <w:r w:rsidR="21DE842B">
              <w:rPr/>
              <w:t>19/03/2018</w:t>
            </w:r>
          </w:p>
        </w:tc>
        <w:tc>
          <w:tcPr>
            <w:tcW w:w="2420" w:type="dxa"/>
            <w:tcMar/>
            <w:vAlign w:val="center"/>
          </w:tcPr>
          <w:p w:rsidRPr="00C52528" w:rsidR="006C5D52" w:rsidP="00DF7A05" w:rsidRDefault="00E2553B" w14:paraId="51C01A25" wp14:textId="77777777" wp14:noSpellErr="1">
            <w:r w:rsidR="15BAB9B4">
              <w:rPr/>
              <w:t>Adilson</w:t>
            </w:r>
          </w:p>
        </w:tc>
        <w:tc>
          <w:tcPr>
            <w:tcW w:w="4389" w:type="dxa"/>
            <w:tcMar/>
            <w:vAlign w:val="center"/>
          </w:tcPr>
          <w:p w:rsidRPr="00C52528" w:rsidR="006C5D52" w:rsidP="00DF7A05" w:rsidRDefault="006C5D52" w14:paraId="395DAE0E" wp14:textId="77777777" wp14:noSpellErr="1">
            <w:r w:rsidR="15BAB9B4">
              <w:rPr/>
              <w:t>Versão Inicial</w:t>
            </w:r>
          </w:p>
        </w:tc>
      </w:tr>
      <w:tr w:rsidR="21DE842B" w:rsidTr="21DE842B" w14:paraId="4831E3DC">
        <w:trPr>
          <w:trHeight w:val="340"/>
        </w:trPr>
        <w:tc>
          <w:tcPr>
            <w:tcW w:w="675" w:type="dxa"/>
            <w:tcMar/>
            <w:vAlign w:val="center"/>
          </w:tcPr>
          <w:p w:rsidR="21DE842B" w:rsidP="21DE842B" w:rsidRDefault="21DE842B" w14:paraId="186A14F4" w14:textId="4B957CB8">
            <w:pPr>
              <w:pStyle w:val="Normal"/>
              <w:jc w:val="center"/>
            </w:pPr>
            <w:r w:rsidR="21DE842B">
              <w:rPr/>
              <w:t>1.2</w:t>
            </w:r>
          </w:p>
        </w:tc>
        <w:tc>
          <w:tcPr>
            <w:tcW w:w="1185" w:type="dxa"/>
            <w:tcMar/>
            <w:vAlign w:val="center"/>
          </w:tcPr>
          <w:p w:rsidR="21DE842B" w:rsidP="21DE842B" w:rsidRDefault="21DE842B" w14:noSpellErr="1" w14:paraId="0A411DBA" w14:textId="565AF5B2">
            <w:pPr>
              <w:pStyle w:val="Normal"/>
            </w:pPr>
            <w:r w:rsidR="21DE842B">
              <w:rPr/>
              <w:t>21/03/2018</w:t>
            </w:r>
          </w:p>
        </w:tc>
        <w:tc>
          <w:tcPr>
            <w:tcW w:w="2420" w:type="dxa"/>
            <w:tcMar/>
            <w:vAlign w:val="center"/>
          </w:tcPr>
          <w:p w:rsidR="21DE842B" w:rsidP="21DE842B" w:rsidRDefault="21DE842B" w14:noSpellErr="1" w14:paraId="3A61B7FC" w14:textId="65F93967">
            <w:pPr>
              <w:pStyle w:val="Normal"/>
            </w:pPr>
            <w:r w:rsidR="21DE842B">
              <w:rPr/>
              <w:t>Adilson</w:t>
            </w:r>
          </w:p>
        </w:tc>
        <w:tc>
          <w:tcPr>
            <w:tcW w:w="4389" w:type="dxa"/>
            <w:tcMar/>
            <w:vAlign w:val="center"/>
          </w:tcPr>
          <w:p w:rsidR="21DE842B" w:rsidP="21DE842B" w:rsidRDefault="21DE842B" w14:noSpellErr="1" w14:paraId="778FD31A" w14:textId="6B24B63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1DE842B">
              <w:rPr/>
              <w:t>Inclusão da parte 2 e seus derivados</w:t>
            </w:r>
          </w:p>
        </w:tc>
      </w:tr>
      <w:tr w:rsidR="21DE842B" w:rsidTr="21DE842B" w14:paraId="4458E4C4">
        <w:trPr>
          <w:trHeight w:val="340"/>
        </w:trPr>
        <w:tc>
          <w:tcPr>
            <w:tcW w:w="675" w:type="dxa"/>
            <w:tcMar/>
            <w:vAlign w:val="center"/>
          </w:tcPr>
          <w:p w:rsidR="21DE842B" w:rsidP="21DE842B" w:rsidRDefault="21DE842B" w14:paraId="7BF896BE" w14:textId="48A5E5DF">
            <w:pPr>
              <w:pStyle w:val="Normal"/>
              <w:jc w:val="center"/>
            </w:pPr>
            <w:r w:rsidR="21DE842B">
              <w:rPr/>
              <w:t>1.3</w:t>
            </w:r>
          </w:p>
        </w:tc>
        <w:tc>
          <w:tcPr>
            <w:tcW w:w="1185" w:type="dxa"/>
            <w:tcMar/>
            <w:vAlign w:val="center"/>
          </w:tcPr>
          <w:p w:rsidR="21DE842B" w:rsidP="21DE842B" w:rsidRDefault="21DE842B" w14:noSpellErr="1" w14:paraId="22F23632" w14:textId="712BC05C">
            <w:pPr>
              <w:pStyle w:val="Normal"/>
            </w:pPr>
            <w:r w:rsidR="21DE842B">
              <w:rPr/>
              <w:t>22/03/2018</w:t>
            </w:r>
          </w:p>
        </w:tc>
        <w:tc>
          <w:tcPr>
            <w:tcW w:w="2420" w:type="dxa"/>
            <w:tcMar/>
            <w:vAlign w:val="center"/>
          </w:tcPr>
          <w:p w:rsidR="21DE842B" w:rsidP="21DE842B" w:rsidRDefault="21DE842B" w14:noSpellErr="1" w14:paraId="00C8BE76" w14:textId="057C2AE1">
            <w:pPr>
              <w:pStyle w:val="Normal"/>
            </w:pPr>
            <w:r w:rsidR="21DE842B">
              <w:rPr/>
              <w:t>Adilson</w:t>
            </w:r>
          </w:p>
        </w:tc>
        <w:tc>
          <w:tcPr>
            <w:tcW w:w="4389" w:type="dxa"/>
            <w:tcMar/>
            <w:vAlign w:val="center"/>
          </w:tcPr>
          <w:p w:rsidR="21DE842B" w:rsidP="21DE842B" w:rsidRDefault="21DE842B" w14:noSpellErr="1" w14:paraId="1D24CDB1" w14:textId="120E90C5">
            <w:pPr>
              <w:pStyle w:val="Normal"/>
            </w:pPr>
            <w:r w:rsidR="21DE842B">
              <w:rPr/>
              <w:t>Inclusão da parte 3 e seus derivados</w:t>
            </w:r>
          </w:p>
        </w:tc>
      </w:tr>
    </w:tbl>
    <w:p xmlns:wp14="http://schemas.microsoft.com/office/word/2010/wordml" w:rsidRPr="008843C9" w:rsidR="008843C9" w:rsidP="005F487B" w:rsidRDefault="008843C9" w14:paraId="303EF788" wp14:textId="77777777" wp14:noSpellErr="1">
      <w:pPr>
        <w:pStyle w:val="Ttulo3"/>
      </w:pPr>
      <w:r w:rsidR="15BAB9B4">
        <w:rPr/>
        <w:t>Objetivos deste documento</w:t>
      </w:r>
    </w:p>
    <w:p xmlns:wp14="http://schemas.microsoft.com/office/word/2010/wordml" w:rsidR="00A352BF" w:rsidP="00A352BF" w:rsidRDefault="006C5D52" w14:paraId="15A4F496" wp14:textId="77777777" wp14:noSpellErr="1">
      <w:r w:rsidR="15BAB9B4">
        <w:rPr/>
        <w:t xml:space="preserve">Descrever </w:t>
      </w:r>
      <w:r w:rsidR="15BAB9B4">
        <w:rPr/>
        <w:t>cada componente da estrut</w:t>
      </w:r>
      <w:r w:rsidR="15BAB9B4">
        <w:rPr/>
        <w:t>ura analítica do projeto (EAP)</w:t>
      </w:r>
      <w:r w:rsidR="15BAB9B4">
        <w:rPr/>
        <w:t xml:space="preserve"> deixando claro os critérios de aceitação de cada entrega</w:t>
      </w:r>
      <w:r w:rsidR="15BAB9B4">
        <w:rPr/>
        <w:t>.</w:t>
      </w:r>
    </w:p>
    <w:p xmlns:wp14="http://schemas.microsoft.com/office/word/2010/wordml" w:rsidR="00616C40" w:rsidP="00A352BF" w:rsidRDefault="00616C40" w14:paraId="672A6659" wp14:textId="77777777"/>
    <w:p xmlns:wp14="http://schemas.microsoft.com/office/word/2010/wordml" w:rsidR="00E5198D" w:rsidP="15BAB9B4" w:rsidRDefault="00C74E81" w14:paraId="5A79E4BF" wp14:textId="77777777" wp14:noSpellErr="1">
      <w:pPr>
        <w:pStyle w:val="Ttulo3"/>
        <w:rPr>
          <w:rFonts w:cs="Arial"/>
        </w:rPr>
      </w:pPr>
      <w:r w:rsidR="15BAB9B4">
        <w:rPr/>
        <w:t>Relação d</w:t>
      </w:r>
      <w:r w:rsidR="15BAB9B4">
        <w:rPr/>
        <w:t>os</w:t>
      </w:r>
      <w:r w:rsidR="15BAB9B4">
        <w:rPr/>
        <w:t xml:space="preserve"> </w:t>
      </w:r>
      <w:r w:rsidR="15BAB9B4">
        <w:rPr/>
        <w:t>componentes</w:t>
      </w:r>
      <w:r w:rsidRPr="15BAB9B4" w:rsidR="15BAB9B4">
        <w:rPr>
          <w:rFonts w:cs="Arial"/>
        </w:rPr>
        <w:t xml:space="preserve"> </w:t>
      </w:r>
      <w:r w:rsidRPr="15BAB9B4" w:rsidR="15BAB9B4">
        <w:rPr>
          <w:rFonts w:cs="Arial"/>
        </w:rPr>
        <w:t>da EAP</w:t>
      </w:r>
    </w:p>
    <w:tbl>
      <w:tblPr>
        <w:tblW w:w="8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242"/>
        <w:gridCol w:w="1985"/>
        <w:gridCol w:w="5493"/>
      </w:tblGrid>
      <w:tr xmlns:wp14="http://schemas.microsoft.com/office/word/2010/wordml" w:rsidRPr="0000794C" w:rsidR="00616C40" w:rsidTr="21DE842B" w14:paraId="25124972" wp14:textId="77777777">
        <w:trPr>
          <w:trHeight w:val="396"/>
        </w:trPr>
        <w:tc>
          <w:tcPr>
            <w:tcW w:w="1242" w:type="dxa"/>
            <w:shd w:val="clear" w:color="auto" w:fill="DBE5F1" w:themeFill="accent1" w:themeFillTint="33"/>
            <w:tcMar/>
            <w:vAlign w:val="center"/>
          </w:tcPr>
          <w:p w:rsidR="00616C40" w:rsidP="004E2B55" w:rsidRDefault="00616C40" w14:paraId="6B5D3B36" wp14:textId="77777777" wp14:noSpellErr="1">
            <w:pPr>
              <w:jc w:val="center"/>
            </w:pPr>
            <w:r w:rsidRPr="15BAB9B4" w:rsidR="15BAB9B4">
              <w:rPr>
                <w:rFonts w:cs="Arial"/>
                <w:b w:val="1"/>
                <w:bCs w:val="1"/>
              </w:rPr>
              <w:t>Cód. EAP</w:t>
            </w:r>
          </w:p>
        </w:tc>
        <w:tc>
          <w:tcPr>
            <w:tcW w:w="1985" w:type="dxa"/>
            <w:shd w:val="clear" w:color="auto" w:fill="DBE5F1" w:themeFill="accent1" w:themeFillTint="33"/>
            <w:tcMar/>
            <w:vAlign w:val="center"/>
          </w:tcPr>
          <w:p w:rsidRPr="00546808" w:rsidR="00616C40" w:rsidP="15BAB9B4" w:rsidRDefault="00616C40" w14:paraId="29676851" wp14:textId="77777777" wp14:noSpellErr="1">
            <w:pPr>
              <w:rPr>
                <w:b w:val="1"/>
                <w:bCs w:val="1"/>
              </w:rPr>
            </w:pPr>
            <w:r w:rsidRPr="15BAB9B4" w:rsidR="15BAB9B4">
              <w:rPr>
                <w:b w:val="1"/>
                <w:bCs w:val="1"/>
              </w:rPr>
              <w:t>Entrega</w:t>
            </w:r>
          </w:p>
        </w:tc>
        <w:tc>
          <w:tcPr>
            <w:tcW w:w="5493" w:type="dxa"/>
            <w:shd w:val="clear" w:color="auto" w:fill="DBE5F1" w:themeFill="accent1" w:themeFillTint="33"/>
            <w:tcMar/>
            <w:vAlign w:val="center"/>
          </w:tcPr>
          <w:p w:rsidRPr="00546808" w:rsidR="00616C40" w:rsidP="15BAB9B4" w:rsidRDefault="00616C40" w14:paraId="53A5997F" wp14:textId="77777777" wp14:noSpellErr="1">
            <w:pPr>
              <w:rPr>
                <w:b w:val="1"/>
                <w:bCs w:val="1"/>
              </w:rPr>
            </w:pPr>
            <w:r w:rsidRPr="15BAB9B4" w:rsidR="15BAB9B4">
              <w:rPr>
                <w:b w:val="1"/>
                <w:bCs w:val="1"/>
              </w:rPr>
              <w:t>Critérios de aceitação</w:t>
            </w:r>
          </w:p>
        </w:tc>
      </w:tr>
      <w:tr xmlns:wp14="http://schemas.microsoft.com/office/word/2010/wordml" w:rsidRPr="00024A95" w:rsidR="00616C40" w:rsidTr="21DE842B" w14:paraId="59D217D6" wp14:textId="77777777">
        <w:trPr>
          <w:trHeight w:val="346"/>
        </w:trPr>
        <w:tc>
          <w:tcPr>
            <w:tcW w:w="1242" w:type="dxa"/>
            <w:tcMar/>
            <w:vAlign w:val="center"/>
          </w:tcPr>
          <w:p w:rsidR="00616C40" w:rsidP="004E2B55" w:rsidRDefault="00D04EED" w14:paraId="649841BE" wp14:textId="77777777">
            <w:pPr>
              <w:jc w:val="right"/>
            </w:pPr>
            <w:bookmarkStart w:name="_Hlk509233811" w:id="0"/>
            <w:r w:rsidR="21DE842B">
              <w:rPr/>
              <w:t>1</w:t>
            </w:r>
          </w:p>
        </w:tc>
        <w:tc>
          <w:tcPr>
            <w:tcW w:w="1985" w:type="dxa"/>
            <w:shd w:val="clear" w:color="auto" w:fill="auto"/>
            <w:tcMar/>
            <w:vAlign w:val="center"/>
          </w:tcPr>
          <w:p w:rsidR="00616C40" w:rsidP="004E2B55" w:rsidRDefault="00D04EED" w14:paraId="32E2B5DC" wp14:textId="77777777" wp14:noSpellErr="1">
            <w:r w:rsidR="15BAB9B4">
              <w:rPr/>
              <w:t>Aparência</w:t>
            </w:r>
          </w:p>
        </w:tc>
        <w:tc>
          <w:tcPr>
            <w:tcW w:w="5493" w:type="dxa"/>
            <w:shd w:val="clear" w:color="auto" w:fill="auto"/>
            <w:tcMar/>
            <w:vAlign w:val="center"/>
          </w:tcPr>
          <w:p w:rsidRPr="00024A95" w:rsidR="00616C40" w:rsidP="004E2B55" w:rsidRDefault="00D04EED" w14:paraId="138B03F1" wp14:textId="77777777" wp14:noSpellErr="1">
            <w:r w:rsidR="15BAB9B4">
              <w:rPr/>
              <w:t>Detalhamento abaixo.</w:t>
            </w:r>
          </w:p>
        </w:tc>
      </w:tr>
      <w:tr xmlns:wp14="http://schemas.microsoft.com/office/word/2010/wordml" w:rsidRPr="00FA2D54" w:rsidR="00616C40" w:rsidTr="21DE842B" w14:paraId="5ED41350" wp14:textId="77777777">
        <w:trPr>
          <w:trHeight w:val="310"/>
        </w:trPr>
        <w:tc>
          <w:tcPr>
            <w:tcW w:w="1242" w:type="dxa"/>
            <w:tcMar/>
            <w:vAlign w:val="center"/>
          </w:tcPr>
          <w:p w:rsidRPr="00FA2D54" w:rsidR="00616C40" w:rsidP="15BAB9B4" w:rsidRDefault="00D04EED" w14:paraId="55D8B3B0" wp14:textId="77777777">
            <w:pPr>
              <w:jc w:val="right"/>
              <w:rPr>
                <w:rFonts w:cs="Arial"/>
              </w:rPr>
            </w:pPr>
            <w:bookmarkStart w:name="_Hlk509214611" w:id="1"/>
            <w:bookmarkEnd w:id="0"/>
            <w:r w:rsidRPr="21DE842B" w:rsidR="21DE842B">
              <w:rPr>
                <w:rFonts w:cs="Arial"/>
              </w:rPr>
              <w:t>1.1</w:t>
            </w:r>
          </w:p>
        </w:tc>
        <w:tc>
          <w:tcPr>
            <w:tcW w:w="1985" w:type="dxa"/>
            <w:shd w:val="clear" w:color="auto" w:fill="auto"/>
            <w:tcMar/>
            <w:vAlign w:val="center"/>
          </w:tcPr>
          <w:p w:rsidRPr="00FA2D54" w:rsidR="00616C40" w:rsidP="15BAB9B4" w:rsidRDefault="00D04EED" w14:paraId="401762F9" wp14:textId="77777777" wp14:noSpellErr="1">
            <w:pPr>
              <w:rPr>
                <w:rFonts w:cs="Arial"/>
              </w:rPr>
            </w:pPr>
            <w:r w:rsidRPr="15BAB9B4" w:rsidR="15BAB9B4">
              <w:rPr>
                <w:rFonts w:cs="Arial"/>
              </w:rPr>
              <w:t>Programação HTML</w:t>
            </w:r>
          </w:p>
        </w:tc>
        <w:tc>
          <w:tcPr>
            <w:tcW w:w="5493" w:type="dxa"/>
            <w:shd w:val="clear" w:color="auto" w:fill="auto"/>
            <w:tcMar/>
            <w:vAlign w:val="center"/>
          </w:tcPr>
          <w:p w:rsidRPr="00FA2D54" w:rsidR="00616C40" w:rsidP="15BAB9B4" w:rsidRDefault="00D04EED" w14:paraId="7DC43C7C" wp14:textId="77777777">
            <w:pPr>
              <w:rPr>
                <w:rFonts w:cs="Arial"/>
              </w:rPr>
            </w:pPr>
            <w:r w:rsidRPr="21DE842B" w:rsidR="21DE842B">
              <w:rPr>
                <w:rFonts w:cs="Arial"/>
              </w:rPr>
              <w:t xml:space="preserve">Entregar o código HTML das telas escrito, </w:t>
            </w:r>
            <w:proofErr w:type="spellStart"/>
            <w:r w:rsidRPr="21DE842B" w:rsidR="21DE842B">
              <w:rPr>
                <w:rFonts w:cs="Arial"/>
              </w:rPr>
              <w:t>identado</w:t>
            </w:r>
            <w:proofErr w:type="spellEnd"/>
            <w:r w:rsidRPr="21DE842B" w:rsidR="21DE842B">
              <w:rPr>
                <w:rFonts w:cs="Arial"/>
              </w:rPr>
              <w:t>, de acordo com protótipos</w:t>
            </w:r>
          </w:p>
        </w:tc>
      </w:tr>
      <w:bookmarkEnd w:id="1"/>
      <w:tr xmlns:wp14="http://schemas.microsoft.com/office/word/2010/wordml" w:rsidRPr="00024A95" w:rsidR="00D7091F" w:rsidTr="21DE842B" w14:paraId="727EA784" wp14:textId="77777777">
        <w:trPr>
          <w:trHeight w:val="300"/>
        </w:trPr>
        <w:tc>
          <w:tcPr>
            <w:tcW w:w="1242" w:type="dxa"/>
            <w:tcMar/>
            <w:vAlign w:val="center"/>
          </w:tcPr>
          <w:p w:rsidR="00D7091F" w:rsidP="004E2B55" w:rsidRDefault="00407A63" w14:paraId="39D7D509" wp14:textId="77777777">
            <w:pPr>
              <w:jc w:val="right"/>
            </w:pPr>
            <w:r w:rsidR="21DE842B">
              <w:rPr/>
              <w:t>1.2</w:t>
            </w:r>
          </w:p>
        </w:tc>
        <w:tc>
          <w:tcPr>
            <w:tcW w:w="1985" w:type="dxa"/>
            <w:shd w:val="clear" w:color="auto" w:fill="auto"/>
            <w:tcMar/>
            <w:vAlign w:val="center"/>
          </w:tcPr>
          <w:p w:rsidRPr="00FA2D54" w:rsidR="00D7091F" w:rsidP="15BAB9B4" w:rsidRDefault="00D7091F" w14:paraId="729ADAA9" wp14:textId="77777777" wp14:noSpellErr="1">
            <w:pPr>
              <w:rPr>
                <w:rFonts w:cs="Arial"/>
              </w:rPr>
            </w:pPr>
            <w:r w:rsidRPr="15BAB9B4" w:rsidR="15BAB9B4">
              <w:rPr>
                <w:rFonts w:cs="Arial"/>
              </w:rPr>
              <w:t>Programaç</w:t>
            </w:r>
            <w:r w:rsidRPr="15BAB9B4" w:rsidR="15BAB9B4">
              <w:rPr>
                <w:rFonts w:cs="Arial"/>
              </w:rPr>
              <w:t>ão CSS</w:t>
            </w:r>
          </w:p>
        </w:tc>
        <w:tc>
          <w:tcPr>
            <w:tcW w:w="5493" w:type="dxa"/>
            <w:shd w:val="clear" w:color="auto" w:fill="auto"/>
            <w:tcMar/>
            <w:vAlign w:val="center"/>
          </w:tcPr>
          <w:p w:rsidRPr="00024A95" w:rsidR="00D7091F" w:rsidP="004E2B55" w:rsidRDefault="00D7091F" w14:paraId="6B279A24" wp14:textId="77777777">
            <w:r w:rsidR="21DE842B">
              <w:rPr/>
              <w:t xml:space="preserve">Escrever o código CSS, usando também o CSS fornecido pela W3 </w:t>
            </w:r>
            <w:proofErr w:type="spellStart"/>
            <w:r w:rsidR="21DE842B">
              <w:rPr/>
              <w:t>Schools</w:t>
            </w:r>
            <w:proofErr w:type="spellEnd"/>
            <w:r w:rsidR="21DE842B">
              <w:rPr/>
              <w:t>.</w:t>
            </w:r>
          </w:p>
        </w:tc>
      </w:tr>
      <w:tr xmlns:wp14="http://schemas.microsoft.com/office/word/2010/wordml" w:rsidRPr="00C26C41" w:rsidR="00616C40" w:rsidTr="21DE842B" w14:paraId="7DF7173F" wp14:textId="77777777">
        <w:tc>
          <w:tcPr>
            <w:tcW w:w="1242" w:type="dxa"/>
            <w:tcMar/>
            <w:vAlign w:val="center"/>
          </w:tcPr>
          <w:p w:rsidR="00616C40" w:rsidP="004E2B55" w:rsidRDefault="00407A63" w14:paraId="52860A0C" wp14:textId="77777777">
            <w:pPr>
              <w:jc w:val="right"/>
            </w:pPr>
            <w:r w:rsidR="21DE842B">
              <w:rPr/>
              <w:t>1.3</w:t>
            </w:r>
          </w:p>
        </w:tc>
        <w:tc>
          <w:tcPr>
            <w:tcW w:w="1985" w:type="dxa"/>
            <w:tcMar/>
            <w:vAlign w:val="center"/>
          </w:tcPr>
          <w:p w:rsidRPr="009B0019" w:rsidR="00616C40" w:rsidP="004E2B55" w:rsidRDefault="00407A63" w14:paraId="552DB042" wp14:textId="77777777" wp14:noSpellErr="1">
            <w:r w:rsidR="15BAB9B4">
              <w:rPr/>
              <w:t>Criar a Logo</w:t>
            </w:r>
          </w:p>
        </w:tc>
        <w:tc>
          <w:tcPr>
            <w:tcW w:w="5493" w:type="dxa"/>
            <w:tcMar/>
            <w:vAlign w:val="center"/>
          </w:tcPr>
          <w:p w:rsidRPr="00C26C41" w:rsidR="00616C40" w:rsidP="004E2B55" w:rsidRDefault="00F17730" w14:paraId="18BF93DC" wp14:textId="77777777" wp14:noSpellErr="1">
            <w:r w:rsidR="15BAB9B4">
              <w:rPr/>
              <w:t>Logo entregue em formato .png</w:t>
            </w:r>
          </w:p>
        </w:tc>
      </w:tr>
      <w:tr xmlns:wp14="http://schemas.microsoft.com/office/word/2010/wordml" w:rsidR="00616C40" w:rsidTr="21DE842B" w14:paraId="2F54E731" wp14:textId="77777777">
        <w:tc>
          <w:tcPr>
            <w:tcW w:w="1242" w:type="dxa"/>
            <w:tcMar/>
            <w:vAlign w:val="center"/>
          </w:tcPr>
          <w:p w:rsidR="00616C40" w:rsidP="004E2B55" w:rsidRDefault="00F3011B" w14:paraId="63508DCD" wp14:textId="77777777">
            <w:pPr>
              <w:jc w:val="right"/>
            </w:pPr>
            <w:r w:rsidR="21DE842B">
              <w:rPr/>
              <w:t>1.4</w:t>
            </w:r>
          </w:p>
        </w:tc>
        <w:tc>
          <w:tcPr>
            <w:tcW w:w="1985" w:type="dxa"/>
            <w:tcMar/>
            <w:vAlign w:val="center"/>
          </w:tcPr>
          <w:p w:rsidRPr="009B0019" w:rsidR="00616C40" w:rsidP="004E2B55" w:rsidRDefault="00F17730" w14:paraId="7BA50C8B" wp14:textId="77777777" wp14:noSpellErr="1">
            <w:r w:rsidR="15BAB9B4">
              <w:rPr/>
              <w:t>Criar Ícone</w:t>
            </w:r>
          </w:p>
        </w:tc>
        <w:tc>
          <w:tcPr>
            <w:tcW w:w="5493" w:type="dxa"/>
            <w:tcMar/>
            <w:vAlign w:val="center"/>
          </w:tcPr>
          <w:p w:rsidRPr="009B0019" w:rsidR="00616C40" w:rsidP="004E2B55" w:rsidRDefault="00F17730" w14:paraId="7C8E10FE" wp14:textId="77777777" wp14:noSpellErr="1">
            <w:r w:rsidR="15BAB9B4">
              <w:rPr/>
              <w:t xml:space="preserve">Após a conclusão da parte </w:t>
            </w:r>
            <w:r w:rsidR="15BAB9B4">
              <w:rPr/>
              <w:t xml:space="preserve">de programação, deverá ser entregue o ícone </w:t>
            </w:r>
            <w:r w:rsidR="15BAB9B4">
              <w:rPr/>
              <w:t>do app.</w:t>
            </w:r>
          </w:p>
        </w:tc>
      </w:tr>
      <w:tr xmlns:wp14="http://schemas.microsoft.com/office/word/2010/wordml" w:rsidR="00616C40" w:rsidTr="21DE842B" w14:paraId="77A114E5" wp14:textId="77777777">
        <w:tc>
          <w:tcPr>
            <w:tcW w:w="1242" w:type="dxa"/>
            <w:tcMar/>
            <w:vAlign w:val="center"/>
          </w:tcPr>
          <w:p w:rsidR="00616C40" w:rsidP="004E2B55" w:rsidRDefault="00F3011B" w14:paraId="6C964F70" wp14:textId="77777777">
            <w:pPr>
              <w:jc w:val="right"/>
            </w:pPr>
            <w:r w:rsidR="21DE842B">
              <w:rPr/>
              <w:t>1.5</w:t>
            </w:r>
          </w:p>
        </w:tc>
        <w:tc>
          <w:tcPr>
            <w:tcW w:w="1985" w:type="dxa"/>
            <w:tcMar/>
            <w:vAlign w:val="center"/>
          </w:tcPr>
          <w:p w:rsidRPr="009B0019" w:rsidR="00616C40" w:rsidP="004E2B55" w:rsidRDefault="00685274" w14:paraId="57A95F3E" wp14:textId="77777777" wp14:noSpellErr="1">
            <w:r w:rsidR="15BAB9B4">
              <w:rPr/>
              <w:t>Adequação ao Material Design</w:t>
            </w:r>
          </w:p>
        </w:tc>
        <w:tc>
          <w:tcPr>
            <w:tcW w:w="5493" w:type="dxa"/>
            <w:tcMar/>
            <w:vAlign w:val="center"/>
          </w:tcPr>
          <w:p w:rsidRPr="009B0019" w:rsidR="00616C40" w:rsidP="004E2B55" w:rsidRDefault="00685274" w14:paraId="2588B0F0" wp14:textId="77777777" wp14:noSpellErr="1">
            <w:r w:rsidR="15BAB9B4">
              <w:rPr/>
              <w:t>Desenvolver o aplicativo respeitando, o máximo possível, as recomendações do Google para o Material Design.</w:t>
            </w:r>
          </w:p>
        </w:tc>
      </w:tr>
      <w:tr xmlns:wp14="http://schemas.microsoft.com/office/word/2010/wordml" w:rsidRPr="00024A95" w:rsidR="003978A4" w:rsidTr="21DE842B" w14:paraId="746E9666" wp14:textId="77777777">
        <w:tc>
          <w:tcPr>
            <w:tcW w:w="1242" w:type="dxa"/>
            <w:tcMar/>
            <w:vAlign w:val="center"/>
          </w:tcPr>
          <w:p w:rsidR="003978A4" w:rsidP="003978A4" w:rsidRDefault="003978A4" w14:paraId="18F999B5" wp14:textId="77777777">
            <w:pPr>
              <w:jc w:val="right"/>
            </w:pPr>
            <w:r w:rsidR="21DE842B">
              <w:rPr/>
              <w:t>2</w:t>
            </w:r>
          </w:p>
        </w:tc>
        <w:tc>
          <w:tcPr>
            <w:tcW w:w="1985" w:type="dxa"/>
            <w:tcMar/>
            <w:vAlign w:val="center"/>
          </w:tcPr>
          <w:p w:rsidRPr="009B0019" w:rsidR="003978A4" w:rsidP="003978A4" w:rsidRDefault="003978A4" w14:paraId="7E0C72CC" wp14:textId="77777777" wp14:noSpellErr="1">
            <w:r w:rsidR="15BAB9B4">
              <w:rPr/>
              <w:t>Programação Lógica</w:t>
            </w:r>
          </w:p>
        </w:tc>
        <w:tc>
          <w:tcPr>
            <w:tcW w:w="5493" w:type="dxa"/>
            <w:tcMar/>
            <w:vAlign w:val="center"/>
          </w:tcPr>
          <w:p w:rsidRPr="00024A95" w:rsidR="003978A4" w:rsidP="003978A4" w:rsidRDefault="003978A4" w14:paraId="7A36A776" wp14:textId="77777777" wp14:noSpellErr="1">
            <w:r w:rsidR="15BAB9B4">
              <w:rPr/>
              <w:t>Detalhamento abaixo.</w:t>
            </w:r>
          </w:p>
        </w:tc>
      </w:tr>
      <w:tr xmlns:wp14="http://schemas.microsoft.com/office/word/2010/wordml" w:rsidRPr="00024A95" w:rsidR="00616C40" w:rsidTr="21DE842B" w14:paraId="55086C95" wp14:textId="77777777">
        <w:trPr>
          <w:trHeight w:val="307"/>
        </w:trPr>
        <w:tc>
          <w:tcPr>
            <w:tcW w:w="1242" w:type="dxa"/>
            <w:tcMar/>
            <w:vAlign w:val="center"/>
          </w:tcPr>
          <w:p w:rsidR="00616C40" w:rsidP="15BAB9B4" w:rsidRDefault="003978A4" w14:paraId="4E6CBBE6" wp14:textId="77777777">
            <w:pPr>
              <w:jc w:val="right"/>
              <w:rPr>
                <w:rFonts w:cs="Arial"/>
              </w:rPr>
            </w:pPr>
            <w:r w:rsidRPr="21DE842B" w:rsidR="21DE842B">
              <w:rPr>
                <w:rFonts w:cs="Arial"/>
              </w:rPr>
              <w:t>2.1</w:t>
            </w:r>
          </w:p>
        </w:tc>
        <w:tc>
          <w:tcPr>
            <w:tcW w:w="1985" w:type="dxa"/>
            <w:tcMar/>
            <w:vAlign w:val="center"/>
          </w:tcPr>
          <w:p w:rsidRPr="00A86319" w:rsidR="00616C40" w:rsidP="15BAB9B4" w:rsidRDefault="003978A4" w14:paraId="5EAF4B5A" wp14:textId="77777777" wp14:noSpellErr="1">
            <w:pPr>
              <w:rPr>
                <w:rFonts w:cs="Arial"/>
              </w:rPr>
            </w:pPr>
            <w:r w:rsidRPr="15BAB9B4" w:rsidR="15BAB9B4">
              <w:rPr>
                <w:rFonts w:cs="Arial"/>
              </w:rPr>
              <w:t>Exibição de Perfil</w:t>
            </w:r>
          </w:p>
        </w:tc>
        <w:tc>
          <w:tcPr>
            <w:tcW w:w="5493" w:type="dxa"/>
            <w:tcMar/>
            <w:vAlign w:val="center"/>
          </w:tcPr>
          <w:p w:rsidRPr="00024A95" w:rsidR="00616C40" w:rsidP="004E2B55" w:rsidRDefault="003978A4" w14:paraId="2C0B1B55" wp14:textId="77777777" wp14:noSpellErr="1">
            <w:r w:rsidR="15BAB9B4">
              <w:rPr/>
              <w:t>Na tela final, após fechar a conta, devem ser exibidos todos bens consumidos, e suas respectivas quantidades, atreladas à cada perfil e como foram atribuídas.</w:t>
            </w:r>
          </w:p>
        </w:tc>
      </w:tr>
      <w:tr xmlns:wp14="http://schemas.microsoft.com/office/word/2010/wordml" w:rsidR="00616C40" w:rsidTr="21DE842B" w14:paraId="6D1B186E" wp14:textId="77777777">
        <w:trPr>
          <w:trHeight w:val="567"/>
        </w:trPr>
        <w:tc>
          <w:tcPr>
            <w:tcW w:w="1242" w:type="dxa"/>
            <w:tcMar/>
            <w:vAlign w:val="center"/>
          </w:tcPr>
          <w:p w:rsidR="00616C40" w:rsidP="004E2B55" w:rsidRDefault="00F3011B" w14:paraId="24672A24" wp14:textId="77777777">
            <w:pPr>
              <w:ind w:firstLine="567"/>
              <w:jc w:val="right"/>
            </w:pPr>
            <w:r w:rsidR="21DE842B">
              <w:rPr/>
              <w:t>2.2</w:t>
            </w:r>
          </w:p>
        </w:tc>
        <w:tc>
          <w:tcPr>
            <w:tcW w:w="1985" w:type="dxa"/>
            <w:tcMar/>
            <w:vAlign w:val="center"/>
          </w:tcPr>
          <w:p w:rsidR="00616C40" w:rsidP="15BAB9B4" w:rsidRDefault="003978A4" w14:paraId="0B110A37" wp14:textId="77777777" wp14:noSpellErr="1">
            <w:pPr>
              <w:rPr>
                <w:rFonts w:cs="Arial"/>
              </w:rPr>
            </w:pPr>
            <w:r w:rsidR="15BAB9B4">
              <w:rPr/>
              <w:t>Distribuição de Itens</w:t>
            </w:r>
          </w:p>
        </w:tc>
        <w:tc>
          <w:tcPr>
            <w:tcW w:w="5493" w:type="dxa"/>
            <w:tcMar/>
            <w:vAlign w:val="center"/>
          </w:tcPr>
          <w:p w:rsidR="00616C40" w:rsidP="004E2B55" w:rsidRDefault="00F3011B" w14:paraId="64ED0A2B" w14:noSpellErr="1" wp14:textId="13A42DBA">
            <w:r w:rsidR="15BAB9B4">
              <w:rPr/>
              <w:t xml:space="preserve">Será possível atribuir </w:t>
            </w:r>
            <w:r w:rsidR="15BAB9B4">
              <w:rPr/>
              <w:t xml:space="preserve">vários </w:t>
            </w:r>
            <w:r w:rsidR="15BAB9B4">
              <w:rPr/>
              <w:t>itens (</w:t>
            </w:r>
            <w:r w:rsidR="15BAB9B4">
              <w:rPr/>
              <w:t xml:space="preserve">um item por vez, com </w:t>
            </w:r>
            <w:r w:rsidR="15BAB9B4">
              <w:rPr/>
              <w:t>quantidades</w:t>
            </w:r>
            <w:r w:rsidR="15BAB9B4">
              <w:rPr/>
              <w:t xml:space="preserve"> variantes) para cada perfil</w:t>
            </w:r>
            <w:bookmarkStart w:name="_GoBack" w:id="2"/>
            <w:bookmarkEnd w:id="2"/>
          </w:p>
        </w:tc>
      </w:tr>
      <w:tr xmlns:wp14="http://schemas.microsoft.com/office/word/2010/wordml" w:rsidRPr="00024A95" w:rsidR="00616C40" w:rsidTr="21DE842B" w14:paraId="182A25BD" wp14:textId="77777777">
        <w:tc>
          <w:tcPr>
            <w:tcW w:w="1242" w:type="dxa"/>
            <w:tcMar/>
            <w:vAlign w:val="center"/>
          </w:tcPr>
          <w:p w:rsidR="00616C40" w:rsidP="15BAB9B4" w:rsidRDefault="00616C40" w14:paraId="67D112E1" wp14:textId="27E646BD">
            <w:pPr>
              <w:pStyle w:val="Normal"/>
              <w:bidi w:val="0"/>
              <w:spacing w:before="0" w:beforeAutospacing="off" w:after="0" w:afterAutospacing="off" w:line="240" w:lineRule="auto"/>
              <w:ind w:left="0" w:right="0" w:firstLine="567"/>
              <w:jc w:val="right"/>
              <w:rPr>
                <w:rFonts w:cs="Arial"/>
              </w:rPr>
            </w:pPr>
            <w:r w:rsidRPr="21DE842B" w:rsidR="21DE842B">
              <w:rPr>
                <w:rFonts w:cs="Arial"/>
              </w:rPr>
              <w:t>2.3</w:t>
            </w:r>
          </w:p>
        </w:tc>
        <w:tc>
          <w:tcPr>
            <w:tcW w:w="1985" w:type="dxa"/>
            <w:tcMar/>
            <w:vAlign w:val="center"/>
          </w:tcPr>
          <w:p w:rsidR="00616C40" w:rsidP="15BAB9B4" w:rsidRDefault="00616C40" w14:paraId="05EEFA03" w14:noSpellErr="1" wp14:textId="17BFC95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</w:rPr>
            </w:pPr>
            <w:r w:rsidRPr="15BAB9B4" w:rsidR="15BAB9B4">
              <w:rPr>
                <w:rFonts w:cs="Arial"/>
              </w:rPr>
              <w:t>Sistema de "Itens"</w:t>
            </w:r>
          </w:p>
        </w:tc>
        <w:tc>
          <w:tcPr>
            <w:tcW w:w="5493" w:type="dxa"/>
            <w:tcMar/>
            <w:vAlign w:val="center"/>
          </w:tcPr>
          <w:p w:rsidRPr="00024A95" w:rsidR="00616C40" w:rsidP="15BAB9B4" w:rsidRDefault="00616C40" w14:paraId="0EF4E644" wp14:textId="61D2095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1DE842B">
              <w:rPr/>
              <w:t xml:space="preserve">Cada Item deve possuir um nome, onde pode-se inserir qualquer coisa como apelido, um </w:t>
            </w:r>
            <w:r w:rsidR="21DE842B">
              <w:rPr/>
              <w:t>campo</w:t>
            </w:r>
            <w:r w:rsidR="21DE842B">
              <w:rPr/>
              <w:t xml:space="preserve"> de valor numérico, um </w:t>
            </w:r>
            <w:r w:rsidR="21DE842B">
              <w:rPr/>
              <w:t>campo</w:t>
            </w:r>
            <w:r w:rsidR="21DE842B">
              <w:rPr/>
              <w:t xml:space="preserve"> de </w:t>
            </w:r>
            <w:r w:rsidR="21DE842B">
              <w:rPr/>
              <w:t>quantidade</w:t>
            </w:r>
            <w:r w:rsidR="21DE842B">
              <w:rPr/>
              <w:t xml:space="preserve"> e um menu</w:t>
            </w:r>
            <w:r w:rsidR="21DE842B">
              <w:rPr/>
              <w:t xml:space="preserve"> </w:t>
            </w:r>
            <w:proofErr w:type="spellStart"/>
            <w:r w:rsidR="21DE842B">
              <w:rPr/>
              <w:t>dropdown</w:t>
            </w:r>
            <w:proofErr w:type="spellEnd"/>
            <w:r w:rsidR="21DE842B">
              <w:rPr/>
              <w:t xml:space="preserve"> para selecionar o consumidor.</w:t>
            </w:r>
          </w:p>
        </w:tc>
      </w:tr>
      <w:tr xmlns:wp14="http://schemas.microsoft.com/office/word/2010/wordml" w:rsidRPr="00024A95" w:rsidR="00616C40" w:rsidTr="21DE842B" w14:paraId="5C8A53E1" wp14:textId="77777777">
        <w:tc>
          <w:tcPr>
            <w:tcW w:w="1242" w:type="dxa"/>
            <w:tcMar/>
            <w:vAlign w:val="center"/>
          </w:tcPr>
          <w:p w:rsidR="00616C40" w:rsidP="15BAB9B4" w:rsidRDefault="00616C40" w14:paraId="78941E47" wp14:textId="0AC6787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cs="Arial"/>
              </w:rPr>
            </w:pPr>
            <w:r w:rsidRPr="21DE842B" w:rsidR="21DE842B">
              <w:rPr>
                <w:rFonts w:cs="Arial"/>
              </w:rPr>
              <w:t>2.4</w:t>
            </w:r>
          </w:p>
        </w:tc>
        <w:tc>
          <w:tcPr>
            <w:tcW w:w="1985" w:type="dxa"/>
            <w:tcMar/>
            <w:vAlign w:val="center"/>
          </w:tcPr>
          <w:p w:rsidR="00616C40" w:rsidP="15BAB9B4" w:rsidRDefault="00616C40" w14:paraId="0BC19C9E" wp14:textId="1DC5506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</w:rPr>
            </w:pPr>
            <w:r w:rsidRPr="21DE842B" w:rsidR="21DE842B">
              <w:rPr>
                <w:rFonts w:cs="Arial"/>
              </w:rPr>
              <w:t>Sistemas</w:t>
            </w:r>
            <w:r w:rsidRPr="21DE842B" w:rsidR="21DE842B">
              <w:rPr>
                <w:rFonts w:cs="Arial"/>
              </w:rPr>
              <w:t xml:space="preserve"> com </w:t>
            </w:r>
            <w:proofErr w:type="spellStart"/>
            <w:r w:rsidRPr="21DE842B" w:rsidR="21DE842B">
              <w:rPr>
                <w:rFonts w:cs="Arial"/>
              </w:rPr>
              <w:t>AngularJS</w:t>
            </w:r>
            <w:proofErr w:type="spellEnd"/>
          </w:p>
        </w:tc>
        <w:tc>
          <w:tcPr>
            <w:tcW w:w="5493" w:type="dxa"/>
            <w:tcMar/>
            <w:vAlign w:val="center"/>
          </w:tcPr>
          <w:p w:rsidRPr="00024A95" w:rsidR="00616C40" w:rsidP="004E2B55" w:rsidRDefault="00616C40" w14:paraId="171882D4" wp14:textId="608631E1">
            <w:r w:rsidR="21DE842B">
              <w:rPr/>
              <w:t>Os</w:t>
            </w:r>
            <w:r w:rsidR="21DE842B">
              <w:rPr/>
              <w:t xml:space="preserve"> </w:t>
            </w:r>
            <w:r w:rsidR="21DE842B">
              <w:rPr/>
              <w:t>sistemas</w:t>
            </w:r>
            <w:r w:rsidR="21DE842B">
              <w:rPr/>
              <w:t xml:space="preserve"> devem ser construídos com </w:t>
            </w:r>
            <w:proofErr w:type="spellStart"/>
            <w:r w:rsidR="21DE842B">
              <w:rPr/>
              <w:t>AngularJS</w:t>
            </w:r>
            <w:proofErr w:type="spellEnd"/>
            <w:r w:rsidR="21DE842B">
              <w:rPr/>
              <w:t>.</w:t>
            </w:r>
          </w:p>
        </w:tc>
      </w:tr>
      <w:tr xmlns:wp14="http://schemas.microsoft.com/office/word/2010/wordml" w:rsidRPr="00024A95" w:rsidR="00616C40" w:rsidTr="21DE842B" w14:paraId="66C2E805" wp14:textId="77777777">
        <w:tc>
          <w:tcPr>
            <w:tcW w:w="1242" w:type="dxa"/>
            <w:tcMar/>
            <w:vAlign w:val="center"/>
          </w:tcPr>
          <w:p w:rsidR="00616C40" w:rsidP="15BAB9B4" w:rsidRDefault="00616C40" w14:paraId="29B4EA11" wp14:textId="268812B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cs="Arial"/>
              </w:rPr>
            </w:pPr>
            <w:r w:rsidRPr="21DE842B" w:rsidR="21DE842B">
              <w:rPr>
                <w:rFonts w:cs="Arial"/>
              </w:rPr>
              <w:t>3</w:t>
            </w:r>
          </w:p>
        </w:tc>
        <w:tc>
          <w:tcPr>
            <w:tcW w:w="1985" w:type="dxa"/>
            <w:tcMar/>
            <w:vAlign w:val="center"/>
          </w:tcPr>
          <w:p w:rsidRPr="00E87757" w:rsidR="00616C40" w:rsidP="15BAB9B4" w:rsidRDefault="00616C40" w14:paraId="3B403179" wp14:textId="4D4559C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</w:rPr>
            </w:pPr>
          </w:p>
        </w:tc>
        <w:tc>
          <w:tcPr>
            <w:tcW w:w="5493" w:type="dxa"/>
            <w:tcMar/>
            <w:vAlign w:val="center"/>
          </w:tcPr>
          <w:p w:rsidRPr="00024A95" w:rsidR="00616C40" w:rsidP="004E2B55" w:rsidRDefault="00616C40" w14:paraId="7AF63EA1" w14:noSpellErr="1" wp14:textId="6DEC9553"/>
        </w:tc>
      </w:tr>
    </w:tbl>
    <w:p xmlns:wp14="http://schemas.microsoft.com/office/word/2010/wordml" w:rsidR="00616C40" w:rsidP="00616C40" w:rsidRDefault="00616C40" w14:paraId="0A37501D" wp14:textId="77777777"/>
    <w:p xmlns:wp14="http://schemas.microsoft.com/office/word/2010/wordml" w:rsidR="001875B2" w:rsidP="003D377B" w:rsidRDefault="001875B2" w14:paraId="5DAB6C7B" wp14:textId="77777777"/>
    <w:p xmlns:wp14="http://schemas.microsoft.com/office/word/2010/wordml" w:rsidR="001875B2" w:rsidP="003D377B" w:rsidRDefault="001875B2" w14:paraId="02EB378F" wp14:textId="77777777"/>
    <w:tbl>
      <w:tblPr>
        <w:tblW w:w="8675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xmlns:wp14="http://schemas.microsoft.com/office/word/2010/wordml" w:rsidRPr="00C52528" w:rsidR="008843C9" w:rsidTr="15BAB9B4" w14:paraId="1EFD02D5" wp14:textId="77777777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tcMar/>
            <w:vAlign w:val="center"/>
          </w:tcPr>
          <w:p w:rsidRPr="00C52528" w:rsidR="008843C9" w:rsidP="15BAB9B4" w:rsidRDefault="008843C9" w14:paraId="40EEA61B" wp14:textId="77777777" wp14:noSpellErr="1">
            <w:pPr>
              <w:jc w:val="center"/>
              <w:rPr>
                <w:b w:val="1"/>
                <w:bCs w:val="1"/>
              </w:rPr>
            </w:pPr>
            <w:r w:rsidRPr="15BAB9B4" w:rsidR="15BAB9B4">
              <w:rPr>
                <w:b w:val="1"/>
                <w:bCs w:val="1"/>
              </w:rPr>
              <w:t>Aprovações</w:t>
            </w:r>
          </w:p>
        </w:tc>
      </w:tr>
      <w:tr xmlns:wp14="http://schemas.microsoft.com/office/word/2010/wordml" w:rsidRPr="00C52528" w:rsidR="008843C9" w:rsidTr="15BAB9B4" w14:paraId="2172F5DB" wp14:textId="77777777">
        <w:trPr>
          <w:trHeight w:val="283"/>
        </w:trPr>
        <w:tc>
          <w:tcPr>
            <w:tcW w:w="2438" w:type="dxa"/>
            <w:shd w:val="clear" w:color="auto" w:fill="DBE5F1" w:themeFill="accent1" w:themeFillTint="33"/>
            <w:tcMar/>
            <w:vAlign w:val="center"/>
          </w:tcPr>
          <w:p w:rsidRPr="00C52528" w:rsidR="008843C9" w:rsidP="15BAB9B4" w:rsidRDefault="008843C9" w14:paraId="300377B9" wp14:textId="77777777" wp14:noSpellErr="1">
            <w:pPr>
              <w:jc w:val="center"/>
              <w:rPr>
                <w:b w:val="1"/>
                <w:bCs w:val="1"/>
              </w:rPr>
            </w:pPr>
            <w:r w:rsidRPr="15BAB9B4" w:rsidR="15BAB9B4">
              <w:rPr>
                <w:b w:val="1"/>
                <w:bCs w:val="1"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tcMar/>
            <w:vAlign w:val="center"/>
          </w:tcPr>
          <w:p w:rsidRPr="00C52528" w:rsidR="008843C9" w:rsidP="15BAB9B4" w:rsidRDefault="008843C9" w14:paraId="5ACBA875" wp14:textId="77777777" wp14:noSpellErr="1">
            <w:pPr>
              <w:jc w:val="center"/>
              <w:rPr>
                <w:b w:val="1"/>
                <w:bCs w:val="1"/>
              </w:rPr>
            </w:pPr>
            <w:r w:rsidRPr="15BAB9B4" w:rsidR="15BAB9B4">
              <w:rPr>
                <w:b w:val="1"/>
                <w:bCs w:val="1"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tcMar/>
            <w:vAlign w:val="center"/>
          </w:tcPr>
          <w:p w:rsidRPr="00C52528" w:rsidR="008843C9" w:rsidP="15BAB9B4" w:rsidRDefault="008843C9" w14:paraId="2D67A478" wp14:textId="77777777" wp14:noSpellErr="1">
            <w:pPr>
              <w:jc w:val="center"/>
              <w:rPr>
                <w:b w:val="1"/>
                <w:bCs w:val="1"/>
              </w:rPr>
            </w:pPr>
            <w:r w:rsidRPr="15BAB9B4" w:rsidR="15BAB9B4">
              <w:rPr>
                <w:b w:val="1"/>
                <w:bCs w:val="1"/>
              </w:rPr>
              <w:t>Data</w:t>
            </w:r>
          </w:p>
        </w:tc>
      </w:tr>
      <w:tr xmlns:wp14="http://schemas.microsoft.com/office/word/2010/wordml" w:rsidRPr="00C52528" w:rsidR="008843C9" w:rsidTr="15BAB9B4" w14:paraId="76DF3C8D" wp14:textId="77777777">
        <w:trPr>
          <w:trHeight w:val="340"/>
        </w:trPr>
        <w:tc>
          <w:tcPr>
            <w:tcW w:w="2438" w:type="dxa"/>
            <w:tcMar/>
            <w:vAlign w:val="center"/>
          </w:tcPr>
          <w:p w:rsidRPr="00CE3355" w:rsidR="008843C9" w:rsidP="002D679E" w:rsidRDefault="008843C9" w14:paraId="010CB18A" wp14:textId="77777777" wp14:noSpellErr="1">
            <w:pPr>
              <w:pStyle w:val="Tabela"/>
            </w:pPr>
            <w:r w:rsidR="15BAB9B4">
              <w:rPr/>
              <w:t>Patrocinador do Projeto</w:t>
            </w:r>
          </w:p>
        </w:tc>
        <w:tc>
          <w:tcPr>
            <w:tcW w:w="4678" w:type="dxa"/>
            <w:tcMar/>
            <w:vAlign w:val="center"/>
          </w:tcPr>
          <w:p w:rsidRPr="00C52528" w:rsidR="008843C9" w:rsidP="002D679E" w:rsidRDefault="008843C9" w14:paraId="6A05A809" wp14:textId="77777777"/>
        </w:tc>
        <w:tc>
          <w:tcPr>
            <w:tcW w:w="1559" w:type="dxa"/>
            <w:tcMar/>
            <w:vAlign w:val="center"/>
          </w:tcPr>
          <w:p w:rsidRPr="00C52528" w:rsidR="008843C9" w:rsidP="002D679E" w:rsidRDefault="008843C9" w14:paraId="5A39BBE3" wp14:textId="77777777"/>
        </w:tc>
      </w:tr>
      <w:tr xmlns:wp14="http://schemas.microsoft.com/office/word/2010/wordml" w:rsidRPr="00C52528" w:rsidR="008843C9" w:rsidTr="15BAB9B4" w14:paraId="6B051F3A" wp14:textId="77777777">
        <w:trPr>
          <w:trHeight w:val="340"/>
        </w:trPr>
        <w:tc>
          <w:tcPr>
            <w:tcW w:w="2438" w:type="dxa"/>
            <w:tcMar/>
            <w:vAlign w:val="center"/>
          </w:tcPr>
          <w:p w:rsidRPr="00CE3355" w:rsidR="008843C9" w:rsidP="002D679E" w:rsidRDefault="008843C9" w14:paraId="513D7B20" wp14:textId="77777777" wp14:noSpellErr="1">
            <w:pPr>
              <w:pStyle w:val="Tabela"/>
            </w:pPr>
            <w:r w:rsidR="15BAB9B4">
              <w:rPr/>
              <w:t>Gerente do Projeto</w:t>
            </w:r>
          </w:p>
        </w:tc>
        <w:tc>
          <w:tcPr>
            <w:tcW w:w="4678" w:type="dxa"/>
            <w:tcMar/>
            <w:vAlign w:val="center"/>
          </w:tcPr>
          <w:p w:rsidRPr="00C52528" w:rsidR="008843C9" w:rsidP="002D679E" w:rsidRDefault="008843C9" w14:paraId="41C8F396" wp14:textId="77777777"/>
        </w:tc>
        <w:tc>
          <w:tcPr>
            <w:tcW w:w="1559" w:type="dxa"/>
            <w:tcMar/>
            <w:vAlign w:val="center"/>
          </w:tcPr>
          <w:p w:rsidRPr="00C52528" w:rsidR="008843C9" w:rsidP="002D679E" w:rsidRDefault="008843C9" w14:paraId="72A3D3EC" wp14:textId="77777777"/>
        </w:tc>
      </w:tr>
    </w:tbl>
    <w:p xmlns:wp14="http://schemas.microsoft.com/office/word/2010/wordml" w:rsidR="008843C9" w:rsidP="008843C9" w:rsidRDefault="008843C9" w14:paraId="0D0B940D" wp14:textId="77777777"/>
    <w:p xmlns:wp14="http://schemas.microsoft.com/office/word/2010/wordml" w:rsidR="008843C9" w:rsidP="003D377B" w:rsidRDefault="008843C9" w14:paraId="0E27B00A" wp14:textId="77777777"/>
    <w:sectPr w:rsidR="008843C9" w:rsidSect="000E5628">
      <w:headerReference w:type="default" r:id="rId6"/>
      <w:footerReference w:type="default" r:id="rId7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3172A" w:rsidP="005E1593" w:rsidRDefault="0043172A" w14:paraId="45FB0818" wp14:textId="77777777">
      <w:r>
        <w:separator/>
      </w:r>
    </w:p>
  </w:endnote>
  <w:endnote w:type="continuationSeparator" w:id="0">
    <w:p xmlns:wp14="http://schemas.microsoft.com/office/word/2010/wordml" w:rsidR="0043172A" w:rsidP="005E1593" w:rsidRDefault="0043172A" w14:paraId="049F31C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03" w:type="dxa"/>
      <w:jc w:val="center"/>
      <w:tblBorders>
        <w:top w:val="single" w:color="auto" w:sz="4" w:space="0"/>
      </w:tblBorders>
      <w:tblLook w:val="01E0" w:firstRow="1" w:lastRow="1" w:firstColumn="1" w:lastColumn="1" w:noHBand="0" w:noVBand="0"/>
    </w:tblPr>
    <w:tblGrid>
      <w:gridCol w:w="5301"/>
      <w:gridCol w:w="5302"/>
    </w:tblGrid>
    <w:tr xmlns:wp14="http://schemas.microsoft.com/office/word/2010/wordml" w:rsidRPr="006419CA" w:rsidR="006419CA" w:rsidTr="00637831" w14:paraId="11CF22DC" wp14:textId="77777777">
      <w:trPr>
        <w:jc w:val="center"/>
      </w:trPr>
      <w:tc>
        <w:tcPr>
          <w:tcW w:w="5301" w:type="dxa"/>
          <w:vAlign w:val="center"/>
        </w:tcPr>
        <w:p w:rsidRPr="006419CA" w:rsidR="006419CA" w:rsidP="00637831" w:rsidRDefault="000E5628" w14:paraId="40679B14" wp14:textId="77777777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 w:rsid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85D99">
            <w:rPr>
              <w:noProof/>
              <w:color w:val="244061" w:themeColor="accent1" w:themeShade="80"/>
            </w:rPr>
            <w:t>Dicionario da EAP.docx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Pr="006419CA" w:rsidR="006419CA" w:rsidP="00637831" w:rsidRDefault="006419CA" w14:paraId="0F4BDE06" wp14:textId="77777777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PMO Escritório de Projetos</w:t>
          </w:r>
        </w:p>
      </w:tc>
      <w:tc>
        <w:tcPr>
          <w:tcW w:w="5302" w:type="dxa"/>
          <w:vAlign w:val="center"/>
        </w:tcPr>
        <w:p w:rsidRPr="006419CA" w:rsidR="006419CA" w:rsidP="00637831" w:rsidRDefault="006419CA" w14:paraId="5C08EB65" wp14:textId="7777777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 w:rsidR="000E5628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 w:rsidR="000E5628">
            <w:rPr>
              <w:color w:val="244061" w:themeColor="accent1" w:themeShade="80"/>
            </w:rPr>
            <w:fldChar w:fldCharType="separate"/>
          </w:r>
          <w:r w:rsidR="00F3011B">
            <w:rPr>
              <w:noProof/>
              <w:color w:val="244061" w:themeColor="accent1" w:themeShade="80"/>
            </w:rPr>
            <w:t>1</w:t>
          </w:r>
          <w:r w:rsidRPr="006419CA" w:rsidR="000E5628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 w:rsidR="000E5628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 w:rsidR="000E5628">
            <w:rPr>
              <w:color w:val="244061" w:themeColor="accent1" w:themeShade="80"/>
            </w:rPr>
            <w:fldChar w:fldCharType="separate"/>
          </w:r>
          <w:r w:rsidR="00F3011B">
            <w:rPr>
              <w:noProof/>
              <w:color w:val="244061" w:themeColor="accent1" w:themeShade="80"/>
            </w:rPr>
            <w:t>1</w:t>
          </w:r>
          <w:r w:rsidRPr="006419CA" w:rsidR="000E5628">
            <w:rPr>
              <w:color w:val="244061" w:themeColor="accent1" w:themeShade="80"/>
            </w:rPr>
            <w:fldChar w:fldCharType="end"/>
          </w:r>
        </w:p>
        <w:p w:rsidRPr="006419CA" w:rsidR="006419CA" w:rsidP="00637831" w:rsidRDefault="006419CA" w14:paraId="50D81008" wp14:textId="7777777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http://www.escritoriodeprojetos.com.br</w:t>
          </w:r>
        </w:p>
      </w:tc>
    </w:tr>
  </w:tbl>
  <w:p xmlns:wp14="http://schemas.microsoft.com/office/word/2010/wordml" w:rsidRPr="006419CA" w:rsidR="006419CA" w:rsidP="006419CA" w:rsidRDefault="006419CA" w14:paraId="60061E4C" wp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3172A" w:rsidP="005E1593" w:rsidRDefault="0043172A" w14:paraId="53128261" wp14:textId="77777777">
      <w:r>
        <w:separator/>
      </w:r>
    </w:p>
  </w:footnote>
  <w:footnote w:type="continuationSeparator" w:id="0">
    <w:p xmlns:wp14="http://schemas.microsoft.com/office/word/2010/wordml" w:rsidR="0043172A" w:rsidP="005E1593" w:rsidRDefault="0043172A" w14:paraId="62486C0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elacomgrade"/>
      <w:tblW w:w="10404" w:type="dxa"/>
      <w:jc w:val="center"/>
      <w:tblLayout w:type="fixed"/>
      <w:tblLook w:val="01E0" w:firstRow="1" w:lastRow="1" w:firstColumn="1" w:lastColumn="1" w:noHBand="0" w:noVBand="0"/>
    </w:tblPr>
    <w:tblGrid>
      <w:gridCol w:w="1956"/>
      <w:gridCol w:w="6492"/>
      <w:gridCol w:w="1956"/>
    </w:tblGrid>
    <w:tr xmlns:wp14="http://schemas.microsoft.com/office/word/2010/wordml" w:rsidRPr="00AD691F" w:rsidR="005E1593" w:rsidTr="15BAB9B4" w14:paraId="535457FE" wp14:textId="77777777">
      <w:trPr>
        <w:trHeight w:val="567"/>
        <w:jc w:val="center"/>
      </w:trPr>
      <w:tc>
        <w:tcPr>
          <w:tcW w:w="1956" w:type="dxa"/>
          <w:vMerge w:val="restart"/>
          <w:tcMar/>
          <w:vAlign w:val="center"/>
        </w:tcPr>
        <w:p w:rsidRPr="00F25CF0" w:rsidR="005E1593" w:rsidP="15BAB9B4" w:rsidRDefault="005E1593" w14:paraId="10E16F83" wp14:textId="77777777" wp14:noSpellErr="1">
          <w:pPr>
            <w:pStyle w:val="Cabealho"/>
            <w:jc w:val="left"/>
            <w:rPr>
              <w:b w:val="1"/>
              <w:bCs w:val="1"/>
              <w:sz w:val="16"/>
              <w:szCs w:val="16"/>
            </w:rPr>
          </w:pPr>
          <w:r w:rsidRPr="00871E89">
            <w:rPr>
              <w:b/>
              <w:noProof/>
              <w:sz w:val="10"/>
              <w:szCs w:val="16"/>
            </w:rPr>
            <w:drawing>
              <wp:anchor xmlns:wp14="http://schemas.microsoft.com/office/word/2010/wordprocessingDrawing" distT="0" distB="0" distL="114300" distR="114300" simplePos="0" relativeHeight="251658240" behindDoc="0" locked="0" layoutInCell="1" allowOverlap="1" wp14:anchorId="320EF02C" wp14:editId="7777777">
                <wp:simplePos x="542925" y="4572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008000" cy="601200"/>
                <wp:effectExtent l="0" t="0" r="1905" b="8890"/>
                <wp:wrapSquare wrapText="bothSides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15BAB9B4" w:rsidR="00871E89">
            <w:rPr>
              <w:b w:val="1"/>
              <w:bCs w:val="1"/>
              <w:sz w:val="10"/>
              <w:szCs w:val="10"/>
            </w:rPr>
            <w:t>www.escritoriodeprojetos.com.br</w:t>
          </w:r>
        </w:p>
      </w:tc>
      <w:tc>
        <w:tcPr>
          <w:tcW w:w="6492" w:type="dxa"/>
          <w:tcMar/>
          <w:vAlign w:val="center"/>
        </w:tcPr>
        <w:p w:rsidRPr="00A10908" w:rsidR="005E1593" w:rsidP="005E1593" w:rsidRDefault="0043172A" w14:paraId="288CEF94" wp14:textId="77777777">
          <w:pPr>
            <w:pStyle w:val="Cabealho"/>
            <w:rPr>
              <w:b/>
            </w:rPr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E5198D">
            <w:rPr>
              <w:b/>
            </w:rPr>
            <w:t>Dicionário da EAP</w:t>
          </w:r>
          <w:r>
            <w:rPr>
              <w:b/>
            </w:rPr>
            <w:fldChar w:fldCharType="end"/>
          </w:r>
        </w:p>
      </w:tc>
      <w:tc>
        <w:tcPr>
          <w:tcW w:w="1956" w:type="dxa"/>
          <w:vMerge w:val="restart"/>
          <w:tcMar/>
          <w:vAlign w:val="center"/>
        </w:tcPr>
        <w:p w:rsidRPr="00AD691F" w:rsidR="005E1593" w:rsidP="002D679E" w:rsidRDefault="005E1593" w14:paraId="44EAFD9C" wp14:textId="77777777">
          <w:pPr>
            <w:pStyle w:val="Descrio"/>
            <w:jc w:val="center"/>
          </w:pPr>
        </w:p>
      </w:tc>
    </w:tr>
    <w:tr xmlns:wp14="http://schemas.microsoft.com/office/word/2010/wordml" w:rsidRPr="00A10908" w:rsidR="005E1593" w:rsidTr="15BAB9B4" w14:paraId="17D6B8E8" wp14:textId="77777777">
      <w:trPr>
        <w:trHeight w:val="567"/>
        <w:jc w:val="center"/>
      </w:trPr>
      <w:tc>
        <w:tcPr>
          <w:tcW w:w="1956" w:type="dxa"/>
          <w:vMerge/>
          <w:vAlign w:val="center"/>
        </w:tcPr>
        <w:p w:rsidRPr="00A10908" w:rsidR="005E1593" w:rsidP="002D679E" w:rsidRDefault="005E1593" w14:paraId="4B94D5A5" wp14:textId="77777777">
          <w:pPr>
            <w:pStyle w:val="Cabealho"/>
            <w:rPr>
              <w:b/>
            </w:rPr>
          </w:pPr>
        </w:p>
      </w:tc>
      <w:tc>
        <w:tcPr>
          <w:tcW w:w="6492" w:type="dxa"/>
          <w:tcMar/>
          <w:vAlign w:val="center"/>
        </w:tcPr>
        <w:p w:rsidRPr="00B37F64" w:rsidR="005E1593" w:rsidP="00E2553B" w:rsidRDefault="00BE0F23" w14:paraId="019A3979" wp14:textId="77777777">
          <w:pPr>
            <w:pStyle w:val="Cabealho"/>
            <w:rPr>
              <w:b/>
            </w:rPr>
          </w:pPr>
          <w:r>
            <w:t>Projeto Racha Conta</w:t>
          </w:r>
          <w:r w:rsidR="0043172A">
            <w:fldChar w:fldCharType="begin"/>
          </w:r>
          <w:r w:rsidR="0043172A">
            <w:instrText xml:space="preserve"> SUBJECT   \* MERGEFORMAT </w:instrText>
          </w:r>
          <w:r w:rsidR="0043172A">
            <w:fldChar w:fldCharType="separate"/>
          </w:r>
          <w:r w:rsidR="0043172A">
            <w:rPr>
              <w:b/>
            </w:rPr>
            <w:fldChar w:fldCharType="end"/>
          </w:r>
        </w:p>
      </w:tc>
      <w:tc>
        <w:tcPr>
          <w:tcW w:w="1956" w:type="dxa"/>
          <w:vMerge/>
          <w:vAlign w:val="center"/>
        </w:tcPr>
        <w:p w:rsidRPr="00A10908" w:rsidR="005E1593" w:rsidP="002D679E" w:rsidRDefault="005E1593" w14:paraId="3DEEC669" wp14:textId="77777777">
          <w:pPr>
            <w:pStyle w:val="Cabealho"/>
            <w:rPr>
              <w:b/>
            </w:rPr>
          </w:pPr>
        </w:p>
      </w:tc>
    </w:tr>
  </w:tbl>
  <w:p xmlns:wp14="http://schemas.microsoft.com/office/word/2010/wordml" w:rsidR="005E1593" w:rsidRDefault="005E1593" w14:paraId="3656B9AB" wp14:textId="7777777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198D"/>
    <w:rsid w:val="000272EE"/>
    <w:rsid w:val="00085AB4"/>
    <w:rsid w:val="000E2853"/>
    <w:rsid w:val="000E5628"/>
    <w:rsid w:val="000F4626"/>
    <w:rsid w:val="001330D2"/>
    <w:rsid w:val="00136862"/>
    <w:rsid w:val="00157A5A"/>
    <w:rsid w:val="001875B2"/>
    <w:rsid w:val="001D497F"/>
    <w:rsid w:val="001F3D30"/>
    <w:rsid w:val="00274187"/>
    <w:rsid w:val="00331443"/>
    <w:rsid w:val="00341B09"/>
    <w:rsid w:val="0034544C"/>
    <w:rsid w:val="00381473"/>
    <w:rsid w:val="003978A4"/>
    <w:rsid w:val="003D377B"/>
    <w:rsid w:val="00407A63"/>
    <w:rsid w:val="00411B9B"/>
    <w:rsid w:val="0042609D"/>
    <w:rsid w:val="0043172A"/>
    <w:rsid w:val="00484DCA"/>
    <w:rsid w:val="004B2855"/>
    <w:rsid w:val="004B60F1"/>
    <w:rsid w:val="004D277D"/>
    <w:rsid w:val="004E2B55"/>
    <w:rsid w:val="004F0338"/>
    <w:rsid w:val="004F6EA8"/>
    <w:rsid w:val="00501E8A"/>
    <w:rsid w:val="005078DA"/>
    <w:rsid w:val="005165BF"/>
    <w:rsid w:val="0053242E"/>
    <w:rsid w:val="005546E1"/>
    <w:rsid w:val="0055540E"/>
    <w:rsid w:val="005E1593"/>
    <w:rsid w:val="005F487B"/>
    <w:rsid w:val="00603ACD"/>
    <w:rsid w:val="00616C40"/>
    <w:rsid w:val="006419CA"/>
    <w:rsid w:val="00663704"/>
    <w:rsid w:val="00685274"/>
    <w:rsid w:val="006A233C"/>
    <w:rsid w:val="006C5D52"/>
    <w:rsid w:val="006E3E68"/>
    <w:rsid w:val="00743E89"/>
    <w:rsid w:val="007A054B"/>
    <w:rsid w:val="007A7CE4"/>
    <w:rsid w:val="007B67E1"/>
    <w:rsid w:val="007F09F9"/>
    <w:rsid w:val="00842903"/>
    <w:rsid w:val="00871E89"/>
    <w:rsid w:val="008843C9"/>
    <w:rsid w:val="008A38DC"/>
    <w:rsid w:val="00980543"/>
    <w:rsid w:val="009C2596"/>
    <w:rsid w:val="009E7715"/>
    <w:rsid w:val="00A352BF"/>
    <w:rsid w:val="00A4570C"/>
    <w:rsid w:val="00AE1992"/>
    <w:rsid w:val="00AF15FC"/>
    <w:rsid w:val="00B37F64"/>
    <w:rsid w:val="00BB3A98"/>
    <w:rsid w:val="00BE0F23"/>
    <w:rsid w:val="00C11566"/>
    <w:rsid w:val="00C52528"/>
    <w:rsid w:val="00C67B2E"/>
    <w:rsid w:val="00C74E81"/>
    <w:rsid w:val="00CB7149"/>
    <w:rsid w:val="00CD75C5"/>
    <w:rsid w:val="00CE2B3B"/>
    <w:rsid w:val="00D04EED"/>
    <w:rsid w:val="00D37957"/>
    <w:rsid w:val="00D7091F"/>
    <w:rsid w:val="00D713BF"/>
    <w:rsid w:val="00E15894"/>
    <w:rsid w:val="00E2553B"/>
    <w:rsid w:val="00E34C15"/>
    <w:rsid w:val="00E46B6E"/>
    <w:rsid w:val="00E5198D"/>
    <w:rsid w:val="00E85D99"/>
    <w:rsid w:val="00F17730"/>
    <w:rsid w:val="00F3011B"/>
    <w:rsid w:val="00F37208"/>
    <w:rsid w:val="00FB5A09"/>
    <w:rsid w:val="00FB62AB"/>
    <w:rsid w:val="00FC2077"/>
    <w:rsid w:val="00FF64D5"/>
    <w:rsid w:val="15BAB9B4"/>
    <w:rsid w:val="21DE842B"/>
    <w:rsid w:val="4700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00729F"/>
  <w15:docId w15:val="{a76c9cb3-eb22-4332-a3b6-de9b175d18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5546E1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5E1593"/>
  </w:style>
  <w:style w:type="paragraph" w:styleId="Descrio" w:customStyle="1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hAnsi="Times" w:eastAsia="Times" w:cs="Times New Roman"/>
      <w:sz w:val="20"/>
      <w:szCs w:val="20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Fontepargpadro"/>
    <w:link w:val="Ttulo1"/>
    <w:uiPriority w:val="9"/>
    <w:rsid w:val="00980543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  <w:u w:val="single"/>
    </w:rPr>
  </w:style>
  <w:style w:type="paragraph" w:styleId="Tabela" w:customStyle="1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4B60F1"/>
    <w:rPr>
      <w:rFonts w:asciiTheme="majorHAnsi" w:hAnsiTheme="majorHAnsi" w:eastAsiaTheme="majorEastAsia" w:cstheme="majorBidi"/>
      <w:b/>
      <w:bCs/>
      <w:color w:val="365F91" w:themeColor="accent1" w:themeShade="BF"/>
      <w:sz w:val="28"/>
    </w:rPr>
  </w:style>
  <w:style w:type="character" w:styleId="Ttulo2Char" w:customStyle="1">
    <w:name w:val="Título 2 Char"/>
    <w:basedOn w:val="Fontepargpadro"/>
    <w:link w:val="Ttulo2"/>
    <w:uiPriority w:val="9"/>
    <w:semiHidden/>
    <w:rsid w:val="005546E1"/>
    <w:rPr>
      <w:rFonts w:asciiTheme="majorHAnsi" w:hAnsiTheme="majorHAnsi" w:eastAsiaTheme="majorEastAsia" w:cstheme="majorBidi"/>
      <w:b/>
      <w:bCs/>
      <w:color w:val="244061" w:themeColor="accent1" w:themeShade="80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Template.dotx</ap:Template>
  <ap:Application>Microsoft Office Word</ap:Application>
  <ap:DocSecurity>0</ap:DocSecurity>
  <ap:ScaleCrop>false</ap:ScaleCrop>
  <ap:Company>PMO Escritório de Projetos</ap:Company>
  <ap:SharedDoc>false</ap:SharedDoc>
  <ap:HyperlinkBase>http://escritoriodeprojetos.com.br/SharedFiles/Download.aspx?pageid=18&amp;mid=24&amp;fileid=94</ap:HyperlinkBase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Dicionário da EAP</dc:title>
  <dc:subject>Nome do Projeto</dc:subject>
  <dc:creator>Adilson Leão</dc:creator>
  <keywords>Template Gerenciamento de Projetos</keywords>
  <lastModifiedBy>Adilson Leão</lastModifiedBy>
  <revision>20</revision>
  <dcterms:created xsi:type="dcterms:W3CDTF">2018-03-19T22:03:46.7806573Z</dcterms:created>
  <dcterms:modified xsi:type="dcterms:W3CDTF">2018-03-23T13:55:40.4687606Z</dcterms:modified>
</coreProperties>
</file>